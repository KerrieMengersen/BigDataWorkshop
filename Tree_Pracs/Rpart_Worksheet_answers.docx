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88" w:rsidRPr="006216E8" w:rsidRDefault="006216E8">
      <w:pPr>
        <w:pStyle w:val="Heading1"/>
        <w:rPr>
          <w:color w:val="000000" w:themeColor="text1"/>
        </w:rPr>
      </w:pPr>
      <w:proofErr w:type="spellStart"/>
      <w:r w:rsidRPr="006216E8">
        <w:rPr>
          <w:color w:val="000000" w:themeColor="text1"/>
        </w:rPr>
        <w:t>Rpart</w:t>
      </w:r>
      <w:proofErr w:type="spellEnd"/>
      <w:r w:rsidRPr="006216E8">
        <w:rPr>
          <w:color w:val="000000" w:themeColor="text1"/>
        </w:rPr>
        <w:t xml:space="preserve"> worksheet solutions</w:t>
      </w:r>
    </w:p>
    <w:p w:rsidR="007E3B88" w:rsidRPr="006216E8" w:rsidRDefault="00D44BBE">
      <w:pPr>
        <w:pStyle w:val="Heading2"/>
        <w:rPr>
          <w:color w:val="000000" w:themeColor="text1"/>
        </w:rPr>
      </w:pPr>
      <w:bookmarkStart w:id="0" w:name="single-decision-tree"/>
      <w:bookmarkEnd w:id="0"/>
      <w:r w:rsidRPr="006216E8">
        <w:rPr>
          <w:color w:val="000000" w:themeColor="text1"/>
        </w:rPr>
        <w:t>Single Decision Tree</w:t>
      </w:r>
    </w:p>
    <w:p w:rsidR="007E3B88" w:rsidRPr="006216E8" w:rsidRDefault="00D44BBE">
      <w:pPr>
        <w:pStyle w:val="Heading3"/>
        <w:rPr>
          <w:color w:val="000000" w:themeColor="text1"/>
        </w:rPr>
      </w:pPr>
      <w:bookmarkStart w:id="1" w:name="rpart-package-in-r"/>
      <w:bookmarkEnd w:id="1"/>
      <w:r w:rsidRPr="006216E8">
        <w:rPr>
          <w:color w:val="000000" w:themeColor="text1"/>
        </w:rPr>
        <w:t>rpart package in R</w:t>
      </w:r>
    </w:p>
    <w:p w:rsidR="006216E8" w:rsidRDefault="006216E8">
      <w:pPr>
        <w:pStyle w:val="FirstParagraph"/>
      </w:pPr>
    </w:p>
    <w:p w:rsidR="007E3B88" w:rsidRDefault="00D44BBE">
      <w:pPr>
        <w:pStyle w:val="FirstParagraph"/>
      </w:pPr>
      <w:r>
        <w:t xml:space="preserve">Aim: Create decision tree to predict </w:t>
      </w:r>
      <w:r w:rsidR="006216E8">
        <w:t>incomes in ‘income’</w:t>
      </w:r>
      <w:r>
        <w:t xml:space="preserve"> data set. Assess accuracy of predictions</w:t>
      </w:r>
    </w:p>
    <w:p w:rsidR="006216E8" w:rsidRPr="006216E8" w:rsidRDefault="006216E8" w:rsidP="006216E8">
      <w:pPr>
        <w:pStyle w:val="BodyText"/>
      </w:pPr>
    </w:p>
    <w:p w:rsidR="007E3B88" w:rsidRDefault="00D44BBE">
      <w:pPr>
        <w:pStyle w:val="Compact"/>
        <w:numPr>
          <w:ilvl w:val="0"/>
          <w:numId w:val="3"/>
        </w:numPr>
      </w:pPr>
      <w:r>
        <w:t>Set your working directory (where you have stored your datafile) using either setwd() or the 'Session'</w:t>
      </w:r>
      <w:r>
        <w:t xml:space="preserve"> menu</w:t>
      </w:r>
    </w:p>
    <w:p w:rsidR="007E3B88" w:rsidRDefault="00D44BBE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setwd</w:t>
      </w:r>
      <w:proofErr w:type="spellEnd"/>
      <w:r w:rsidR="006216E8">
        <w:rPr>
          <w:rStyle w:val="VerbatimChar"/>
        </w:rPr>
        <w:t>(</w:t>
      </w:r>
      <w:proofErr w:type="gramEnd"/>
      <w:r w:rsidR="006216E8">
        <w:rPr>
          <w:rStyle w:val="VerbatimChar"/>
        </w:rPr>
        <w:t>"C:/Users/Tim/OneDrive/</w:t>
      </w:r>
      <w:proofErr w:type="spellStart"/>
      <w:r w:rsidR="006216E8">
        <w:rPr>
          <w:rStyle w:val="VerbatimChar"/>
        </w:rPr>
        <w:t>SSA_bigdata_course</w:t>
      </w:r>
      <w:proofErr w:type="spellEnd"/>
      <w:r w:rsidR="006216E8">
        <w:rPr>
          <w:rStyle w:val="VerbatimChar"/>
        </w:rPr>
        <w:t>/trees")</w:t>
      </w:r>
    </w:p>
    <w:p w:rsidR="006216E8" w:rsidRDefault="006216E8">
      <w:pPr>
        <w:pStyle w:val="SourceCode"/>
      </w:pPr>
    </w:p>
    <w:p w:rsidR="007E3B88" w:rsidRDefault="00D44BBE">
      <w:pPr>
        <w:pStyle w:val="Compact"/>
        <w:numPr>
          <w:ilvl w:val="0"/>
          <w:numId w:val="4"/>
        </w:numPr>
      </w:pPr>
      <w:r>
        <w:t>Install relevant packages: rpart, rpart.plot</w:t>
      </w:r>
    </w:p>
    <w:p w:rsidR="007E3B88" w:rsidRDefault="00D44BBE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install.packages(</w:t>
      </w:r>
      <w:proofErr w:type="gramEnd"/>
      <w:r>
        <w:rPr>
          <w:rStyle w:val="VerbatimChar"/>
        </w:rPr>
        <w:t>'rpart')</w:t>
      </w:r>
      <w:r>
        <w:br/>
      </w:r>
      <w:r>
        <w:rPr>
          <w:rStyle w:val="VerbatimChar"/>
        </w:rPr>
        <w:t>install.packages('rpart.plot')</w:t>
      </w:r>
      <w:r>
        <w:br/>
      </w:r>
      <w:r>
        <w:rPr>
          <w:rStyle w:val="VerbatimChar"/>
        </w:rPr>
        <w:t>install.packages('ggplot2')</w:t>
      </w:r>
      <w:r>
        <w:br/>
      </w:r>
      <w:r>
        <w:rPr>
          <w:rStyle w:val="VerbatimChar"/>
        </w:rPr>
        <w:t>install.packages('GGally')</w:t>
      </w:r>
    </w:p>
    <w:p w:rsidR="006216E8" w:rsidRDefault="006216E8">
      <w:pPr>
        <w:pStyle w:val="SourceCode"/>
      </w:pPr>
    </w:p>
    <w:p w:rsidR="007E3B88" w:rsidRDefault="00D44BBE">
      <w:pPr>
        <w:pStyle w:val="Compact"/>
        <w:numPr>
          <w:ilvl w:val="0"/>
          <w:numId w:val="5"/>
        </w:numPr>
      </w:pPr>
      <w:r>
        <w:t>Load packages:</w:t>
      </w:r>
    </w:p>
    <w:p w:rsidR="006216E8" w:rsidRDefault="006216E8">
      <w:pPr>
        <w:pStyle w:val="SourceCode"/>
      </w:pPr>
    </w:p>
    <w:p w:rsidR="007E3B88" w:rsidRDefault="00D44BBE">
      <w:pPr>
        <w:numPr>
          <w:ilvl w:val="0"/>
          <w:numId w:val="6"/>
        </w:numPr>
      </w:pPr>
      <w:r>
        <w:t>Load dataset and save as 'a'</w:t>
      </w:r>
    </w:p>
    <w:p w:rsidR="006216E8" w:rsidRDefault="006216E8" w:rsidP="006216E8">
      <w:pPr>
        <w:pStyle w:val="SourceCode"/>
        <w:ind w:left="480"/>
        <w:rPr>
          <w:rStyle w:val="NormalTok"/>
        </w:rPr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'income.csv'</w:t>
      </w:r>
      <w:r>
        <w:rPr>
          <w:rStyle w:val="NormalTok"/>
        </w:rPr>
        <w:t>)[,-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6216E8" w:rsidRDefault="006216E8" w:rsidP="006216E8"/>
    <w:p w:rsidR="007E3B88" w:rsidRDefault="00D44BBE">
      <w:pPr>
        <w:numPr>
          <w:ilvl w:val="0"/>
          <w:numId w:val="6"/>
        </w:numPr>
      </w:pPr>
      <w:r>
        <w:t>Explore dataset using commands such as head(), summary(), str(), ggplot(), or boxplot()</w:t>
      </w:r>
    </w:p>
    <w:p w:rsidR="007E3B88" w:rsidRDefault="00D44BBE">
      <w:pPr>
        <w:numPr>
          <w:ilvl w:val="0"/>
          <w:numId w:val="6"/>
        </w:numPr>
      </w:pPr>
      <w:r>
        <w:t>Split data into test and training sets</w:t>
      </w:r>
    </w:p>
    <w:p w:rsidR="006216E8" w:rsidRDefault="006216E8">
      <w:pPr>
        <w:pStyle w:val="SourceCode"/>
        <w:rPr>
          <w:rStyle w:val="KeywordTok"/>
        </w:rPr>
      </w:pPr>
    </w:p>
    <w:p w:rsidR="007E3B88" w:rsidRDefault="00D44BBE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(a), 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 xml:space="preserve">(a), </w:t>
      </w:r>
      <w:r>
        <w:rPr>
          <w:rStyle w:val="DataTypeTok"/>
        </w:rPr>
        <w:t>replace=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train&lt;-</w:t>
      </w:r>
      <w:r>
        <w:rPr>
          <w:rStyle w:val="StringTok"/>
        </w:rPr>
        <w:t xml:space="preserve"> </w:t>
      </w:r>
      <w:r>
        <w:rPr>
          <w:rStyle w:val="NormalTok"/>
        </w:rPr>
        <w:t>a[sample,]</w:t>
      </w:r>
      <w:r>
        <w:br/>
      </w:r>
      <w:r>
        <w:rPr>
          <w:rStyle w:val="NormalTok"/>
        </w:rPr>
        <w:t>test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a[-sample,]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(train)</w:t>
      </w:r>
    </w:p>
    <w:p w:rsidR="007E3B88" w:rsidRDefault="00D44BBE">
      <w:pPr>
        <w:pStyle w:val="SourceCode"/>
      </w:pPr>
      <w:r>
        <w:rPr>
          <w:rStyle w:val="VerbatimChar"/>
        </w:rPr>
        <w:lastRenderedPageBreak/>
        <w:t>## [1] 18336    10</w:t>
      </w:r>
    </w:p>
    <w:p w:rsidR="007E3B88" w:rsidRDefault="00D44BB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(test)</w:t>
      </w:r>
    </w:p>
    <w:p w:rsidR="007E3B88" w:rsidRDefault="00D44BBE">
      <w:pPr>
        <w:pStyle w:val="SourceCode"/>
      </w:pPr>
      <w:r>
        <w:rPr>
          <w:rStyle w:val="VerbatimChar"/>
        </w:rPr>
        <w:t>## [1] 9168   10</w:t>
      </w:r>
    </w:p>
    <w:p w:rsidR="007E3B88" w:rsidRDefault="00D44BBE">
      <w:pPr>
        <w:pStyle w:val="Compact"/>
        <w:numPr>
          <w:ilvl w:val="0"/>
          <w:numId w:val="7"/>
        </w:numPr>
      </w:pPr>
      <w:r>
        <w:t>Create first tree, then prune using cp value as control.</w:t>
      </w:r>
    </w:p>
    <w:p w:rsidR="007E3B88" w:rsidRDefault="00D44BBE">
      <w:pPr>
        <w:pStyle w:val="SourceCode"/>
      </w:pPr>
      <w:r>
        <w:rPr>
          <w:rStyle w:val="NormalTok"/>
        </w:rPr>
        <w:t>fit&lt;-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(class~., </w:t>
      </w:r>
      <w:r>
        <w:rPr>
          <w:rStyle w:val="DataTypeTok"/>
        </w:rPr>
        <w:t>data=</w:t>
      </w:r>
      <w:r>
        <w:rPr>
          <w:rStyle w:val="NormalTok"/>
        </w:rPr>
        <w:t xml:space="preserve"> train,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 .</w:t>
      </w:r>
      <w:r>
        <w:rPr>
          <w:rStyle w:val="DecValTok"/>
        </w:rPr>
        <w:t>0001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fit</w:t>
      </w:r>
      <w:r>
        <w:br/>
      </w:r>
      <w:r>
        <w:rPr>
          <w:rStyle w:val="KeywordTok"/>
        </w:rPr>
        <w:t>printcp</w:t>
      </w:r>
      <w:r>
        <w:rPr>
          <w:rStyle w:val="NormalTok"/>
        </w:rPr>
        <w:t>(fit)</w:t>
      </w:r>
    </w:p>
    <w:p w:rsidR="007E3B88" w:rsidRDefault="00D44B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rpart(formula = class ~ ., data = train, control = rpart.control(cp = 1e-04))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age            education      gender         hrs.per.week  </w:t>
      </w:r>
      <w:r>
        <w:br/>
      </w:r>
      <w:r>
        <w:rPr>
          <w:rStyle w:val="VerbatimChar"/>
        </w:rPr>
        <w:t>## [5] marital.status occupation     race           rel</w:t>
      </w:r>
      <w:r>
        <w:rPr>
          <w:rStyle w:val="VerbatimChar"/>
        </w:rPr>
        <w:t xml:space="preserve">ationship  </w:t>
      </w:r>
      <w:r>
        <w:br/>
      </w:r>
      <w:r>
        <w:rPr>
          <w:rStyle w:val="VerbatimChar"/>
        </w:rPr>
        <w:t xml:space="preserve">## [9] workclass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4654/18336 = 0.25382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18336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CP nsplit rel error  xerror     xstd</w:t>
      </w:r>
      <w:r>
        <w:br/>
      </w:r>
      <w:r>
        <w:rPr>
          <w:rStyle w:val="VerbatimChar"/>
        </w:rPr>
        <w:t>## 1  0.13021057      0   1.00000 1.00000 0.012662</w:t>
      </w:r>
      <w:r>
        <w:br/>
      </w:r>
      <w:r>
        <w:rPr>
          <w:rStyle w:val="VerbatimChar"/>
        </w:rPr>
        <w:t>## 2  0.01604355      2   0.73958 0.74130 0.011372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3  0.00494199      5   0.69145 0.70498 0.011152</w:t>
      </w:r>
      <w:r>
        <w:br/>
      </w:r>
      <w:r>
        <w:rPr>
          <w:rStyle w:val="VerbatimChar"/>
        </w:rPr>
        <w:t>## 4  0.00379602      6   0.68651 0.70155 0.011131</w:t>
      </w:r>
      <w:r>
        <w:br/>
      </w:r>
      <w:r>
        <w:rPr>
          <w:rStyle w:val="VerbatimChar"/>
        </w:rPr>
        <w:t>## 5  0.00214869      9   0.67512 0.69145 0.011068</w:t>
      </w:r>
      <w:r>
        <w:br/>
      </w:r>
      <w:r>
        <w:rPr>
          <w:rStyle w:val="VerbatimChar"/>
        </w:rPr>
        <w:t>## 6  0.00204125     10   0.67297 0.68393 0.011020</w:t>
      </w:r>
      <w:r>
        <w:br/>
      </w:r>
      <w:r>
        <w:rPr>
          <w:rStyle w:val="VerbatimChar"/>
        </w:rPr>
        <w:t>## 7  0.00193382     14   0.66480 0.68350 0.011017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  0.00182639     15   0.66287 0.68285 0.011013</w:t>
      </w:r>
      <w:r>
        <w:br/>
      </w:r>
      <w:r>
        <w:rPr>
          <w:rStyle w:val="VerbatimChar"/>
        </w:rPr>
        <w:t>## 9  0.00150408     17   0.65922 0.68028 0.010997</w:t>
      </w:r>
      <w:r>
        <w:br/>
      </w:r>
      <w:r>
        <w:rPr>
          <w:rStyle w:val="VerbatimChar"/>
        </w:rPr>
        <w:t>## 10 0.00139665     19   0.65621 0.68328 0.011016</w:t>
      </w:r>
      <w:r>
        <w:br/>
      </w:r>
      <w:r>
        <w:rPr>
          <w:rStyle w:val="VerbatimChar"/>
        </w:rPr>
        <w:t>## 11 0.00118178     25   0.64719 0.67684 0.010975</w:t>
      </w:r>
      <w:r>
        <w:br/>
      </w:r>
      <w:r>
        <w:rPr>
          <w:rStyle w:val="VerbatimChar"/>
        </w:rPr>
        <w:t>## 12 0.00112806     32   0.63881 0.67211 0.010944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 xml:space="preserve"> 0.00107434     39   0.62720 0.66996 0.010930</w:t>
      </w:r>
      <w:r>
        <w:br/>
      </w:r>
      <w:r>
        <w:rPr>
          <w:rStyle w:val="VerbatimChar"/>
        </w:rPr>
        <w:t>## 14 0.00085948     43   0.62291 0.66781 0.010916</w:t>
      </w:r>
      <w:r>
        <w:br/>
      </w:r>
      <w:r>
        <w:rPr>
          <w:rStyle w:val="VerbatimChar"/>
        </w:rPr>
        <w:t>## 15 0.00064461     46   0.62033 0.66738 0.010914</w:t>
      </w:r>
      <w:r>
        <w:br/>
      </w:r>
      <w:r>
        <w:rPr>
          <w:rStyle w:val="VerbatimChar"/>
        </w:rPr>
        <w:t>## 16 0.00053717     48   0.61904 0.66459 0.010895</w:t>
      </w:r>
      <w:r>
        <w:br/>
      </w:r>
      <w:r>
        <w:rPr>
          <w:rStyle w:val="VerbatimChar"/>
        </w:rPr>
        <w:t>## 17 0.00050136     50   0.61796 0.66416 0.010893</w:t>
      </w:r>
      <w:r>
        <w:br/>
      </w:r>
      <w:r>
        <w:rPr>
          <w:rStyle w:val="VerbatimChar"/>
        </w:rPr>
        <w:t xml:space="preserve">## 18 </w:t>
      </w:r>
      <w:r>
        <w:rPr>
          <w:rStyle w:val="VerbatimChar"/>
        </w:rPr>
        <w:t>0.00042974     75   0.59712 0.67340 0.010953</w:t>
      </w:r>
      <w:r>
        <w:br/>
      </w:r>
      <w:r>
        <w:rPr>
          <w:rStyle w:val="VerbatimChar"/>
        </w:rPr>
        <w:t>## 19 0.00037602    100   0.58466 0.67555 0.010967</w:t>
      </w:r>
      <w:r>
        <w:br/>
      </w:r>
      <w:r>
        <w:rPr>
          <w:rStyle w:val="VerbatimChar"/>
        </w:rPr>
        <w:t>## 20 0.00032230    104   0.58315 0.68178 0.011006</w:t>
      </w:r>
      <w:r>
        <w:br/>
      </w:r>
      <w:r>
        <w:rPr>
          <w:rStyle w:val="VerbatimChar"/>
        </w:rPr>
        <w:t>## 21 0.00030696    117   0.57843 0.68543 0.011030</w:t>
      </w:r>
      <w:r>
        <w:br/>
      </w:r>
      <w:r>
        <w:rPr>
          <w:rStyle w:val="VerbatimChar"/>
        </w:rPr>
        <w:t>## 22 0.00030082    124   0.57628 0.68543 0.011030</w:t>
      </w:r>
      <w:r>
        <w:br/>
      </w:r>
      <w:r>
        <w:rPr>
          <w:rStyle w:val="VerbatimChar"/>
        </w:rPr>
        <w:t>## 23 0.00028649    131   0.57391 0.68865 0.011050</w:t>
      </w:r>
      <w:r>
        <w:br/>
      </w:r>
      <w:r>
        <w:rPr>
          <w:rStyle w:val="VerbatimChar"/>
        </w:rPr>
        <w:t>## 24 0.00026859    146   0.56962 0.69360 0.011081</w:t>
      </w:r>
      <w:r>
        <w:br/>
      </w:r>
      <w:r>
        <w:rPr>
          <w:rStyle w:val="VerbatimChar"/>
        </w:rPr>
        <w:lastRenderedPageBreak/>
        <w:t>## 25 0.00025784    154   0.56747 0.69467 0.011088</w:t>
      </w:r>
      <w:r>
        <w:br/>
      </w:r>
      <w:r>
        <w:rPr>
          <w:rStyle w:val="VerbatimChar"/>
        </w:rPr>
        <w:t>## 26 0.00021487    170   0.56296 0.71251 0.011199</w:t>
      </w:r>
      <w:r>
        <w:br/>
      </w:r>
      <w:r>
        <w:rPr>
          <w:rStyle w:val="VerbatimChar"/>
        </w:rPr>
        <w:t>## 27 0.00019338    239   0.54641 0.71444 0.011210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28 0.00017906    250   0.54426 0.71831 0.011234</w:t>
      </w:r>
      <w:r>
        <w:br/>
      </w:r>
      <w:r>
        <w:rPr>
          <w:rStyle w:val="VerbatimChar"/>
        </w:rPr>
        <w:t>## 29 0.00017190    256   0.54319 0.72260 0.011260</w:t>
      </w:r>
      <w:r>
        <w:br/>
      </w:r>
      <w:r>
        <w:rPr>
          <w:rStyle w:val="VerbatimChar"/>
        </w:rPr>
        <w:t>## 30 0.00014325    261   0.54233 0.73077 0.011309</w:t>
      </w:r>
      <w:r>
        <w:br/>
      </w:r>
      <w:r>
        <w:rPr>
          <w:rStyle w:val="VerbatimChar"/>
        </w:rPr>
        <w:t>## 31 0.00012278    268   0.54104 0.73700 0.011346</w:t>
      </w:r>
      <w:r>
        <w:br/>
      </w:r>
      <w:r>
        <w:rPr>
          <w:rStyle w:val="VerbatimChar"/>
        </w:rPr>
        <w:t>## 32 0.00011937    285   0.53868 0.73700 0.011346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33 0.00011720    294   0.53760 0.74474 0.011392</w:t>
      </w:r>
      <w:r>
        <w:br/>
      </w:r>
      <w:r>
        <w:rPr>
          <w:rStyle w:val="VerbatimChar"/>
        </w:rPr>
        <w:t>## 34 0.00010743    305   0.53631 0.74474 0.011392</w:t>
      </w:r>
      <w:r>
        <w:br/>
      </w:r>
      <w:r>
        <w:rPr>
          <w:rStyle w:val="VerbatimChar"/>
        </w:rPr>
        <w:t>## 35 0.00010000    329   0.53373 0.74452 0.011391</w:t>
      </w:r>
    </w:p>
    <w:p w:rsidR="007E3B88" w:rsidRDefault="00D44BBE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(fit)</w:t>
      </w:r>
    </w:p>
    <w:p w:rsidR="007E3B88" w:rsidRDefault="00D44BBE">
      <w:pPr>
        <w:pStyle w:val="FirstParagraph"/>
      </w:pPr>
      <w:r>
        <w:rPr>
          <w:noProof/>
          <w:lang w:val="en-AU" w:eastAsia="en-AU"/>
        </w:rPr>
        <w:drawing>
          <wp:inline distT="0" distB="0" distL="0" distR="0">
            <wp:extent cx="5901397" cy="4721118"/>
            <wp:effectExtent l="0" t="0" r="4445" b="381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_W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22" cy="472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88" w:rsidRDefault="00D44BBE">
      <w:pPr>
        <w:pStyle w:val="SourceCode"/>
      </w:pPr>
      <w:r>
        <w:rPr>
          <w:rStyle w:val="CommentTok"/>
        </w:rPr>
        <w:t>#prune to cp greater than _________?</w:t>
      </w:r>
      <w:r>
        <w:br/>
      </w:r>
      <w:r>
        <w:br/>
      </w:r>
      <w:r>
        <w:rPr>
          <w:rStyle w:val="NormalTok"/>
        </w:rPr>
        <w:t>fit&lt;-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(class~.,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 </w:t>
      </w:r>
      <w:r>
        <w:rPr>
          <w:rStyle w:val="FloatTok"/>
        </w:rPr>
        <w:t>0.0014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fit</w:t>
      </w:r>
      <w:r>
        <w:br/>
      </w:r>
      <w:r>
        <w:rPr>
          <w:rStyle w:val="KeywordTok"/>
        </w:rPr>
        <w:t>plotcp</w:t>
      </w:r>
      <w:r>
        <w:rPr>
          <w:rStyle w:val="NormalTok"/>
        </w:rPr>
        <w:t>(fit)</w:t>
      </w:r>
    </w:p>
    <w:p w:rsidR="007E3B88" w:rsidRDefault="00D44BBE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_W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88" w:rsidRDefault="00D44BBE">
      <w:pPr>
        <w:pStyle w:val="Compact"/>
        <w:numPr>
          <w:ilvl w:val="0"/>
          <w:numId w:val="8"/>
        </w:numPr>
      </w:pPr>
      <w:r>
        <w:t>What other options in rpart package under rpart.control?</w:t>
      </w:r>
    </w:p>
    <w:p w:rsidR="007E3B88" w:rsidRDefault="00D44BBE">
      <w:pPr>
        <w:pStyle w:val="Compact"/>
        <w:numPr>
          <w:ilvl w:val="0"/>
          <w:numId w:val="8"/>
        </w:numPr>
      </w:pPr>
      <w:r>
        <w:t>Why does it skip more than one split in each step?</w:t>
      </w:r>
    </w:p>
    <w:p w:rsidR="007E3B88" w:rsidRDefault="00D44BBE">
      <w:pPr>
        <w:pStyle w:val="Compact"/>
        <w:numPr>
          <w:ilvl w:val="0"/>
          <w:numId w:val="9"/>
        </w:numPr>
      </w:pPr>
      <w:r>
        <w:t>Plot the tree</w:t>
      </w:r>
    </w:p>
    <w:p w:rsidR="007E3B88" w:rsidRDefault="00D44B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(fit, </w:t>
      </w:r>
      <w:r>
        <w:rPr>
          <w:rStyle w:val="DataTypeTok"/>
        </w:rPr>
        <w:t>margin=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uniform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(fit, </w:t>
      </w:r>
      <w:r>
        <w:rPr>
          <w:rStyle w:val="DataTypeTok"/>
        </w:rPr>
        <w:t>use.n=</w:t>
      </w:r>
      <w:r>
        <w:rPr>
          <w:rStyle w:val="NormalTok"/>
        </w:rPr>
        <w:t xml:space="preserve">T, 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7E3B88" w:rsidRDefault="00D44BBE">
      <w:pPr>
        <w:pStyle w:val="FirstParagraph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_W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88" w:rsidRDefault="00D44BBE">
      <w:pPr>
        <w:pStyle w:val="BodyText"/>
      </w:pPr>
      <w:r>
        <w:t>Toy with the values i</w:t>
      </w:r>
      <w:r>
        <w:t>n the functions</w:t>
      </w:r>
    </w:p>
    <w:p w:rsidR="007E3B88" w:rsidRDefault="00D44BBE">
      <w:pPr>
        <w:pStyle w:val="BodyText"/>
      </w:pPr>
      <w:r>
        <w:t>What does 'cex' do?</w:t>
      </w:r>
    </w:p>
    <w:p w:rsidR="007E3B88" w:rsidRDefault="00D44BBE">
      <w:pPr>
        <w:pStyle w:val="BodyText"/>
      </w:pPr>
      <w:r>
        <w:t>cex sets the text size of the labels on the rpart plot.</w:t>
      </w:r>
    </w:p>
    <w:p w:rsidR="007E3B88" w:rsidRDefault="00D44BBE">
      <w:pPr>
        <w:pStyle w:val="BodyText"/>
      </w:pPr>
      <w:r>
        <w:t>What does 'uniform' do?</w:t>
      </w:r>
    </w:p>
    <w:p w:rsidR="007E3B88" w:rsidRDefault="00D44BBE">
      <w:pPr>
        <w:pStyle w:val="BodyText"/>
      </w:pPr>
      <w:r>
        <w:t>Uniform makes the branches the same (vertical) length. With non-uniform (uniform = F) branch lengths are proportional to the error in the fit.</w:t>
      </w:r>
    </w:p>
    <w:p w:rsidR="007E3B88" w:rsidRDefault="00D44BBE">
      <w:pPr>
        <w:pStyle w:val="Compact"/>
        <w:numPr>
          <w:ilvl w:val="0"/>
          <w:numId w:val="10"/>
        </w:numPr>
      </w:pPr>
      <w:r>
        <w:t>Run train set through fitted tree. Exclude 'class' column</w:t>
      </w:r>
    </w:p>
    <w:p w:rsidR="007E3B88" w:rsidRDefault="00D44BBE">
      <w:pPr>
        <w:pStyle w:val="SourceCode"/>
      </w:pPr>
      <w:r>
        <w:rPr>
          <w:rStyle w:val="NormalTok"/>
        </w:rPr>
        <w:t>res.fit&lt;-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train[,-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(res.fit)</w:t>
      </w:r>
    </w:p>
    <w:p w:rsidR="007E3B88" w:rsidRDefault="00D44BBE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&lt;=50K       &gt;50K</w:t>
      </w:r>
      <w:r>
        <w:br/>
      </w:r>
      <w:r>
        <w:rPr>
          <w:rStyle w:val="VerbatimChar"/>
        </w:rPr>
        <w:t>## 8465  0.7349051 0.26509488</w:t>
      </w:r>
      <w:r>
        <w:br/>
      </w:r>
      <w:r>
        <w:rPr>
          <w:rStyle w:val="VerbatimChar"/>
        </w:rPr>
        <w:t>## 7087  0.9293748 0.07062519</w:t>
      </w:r>
      <w:r>
        <w:br/>
      </w:r>
      <w:r>
        <w:rPr>
          <w:rStyle w:val="VerbatimChar"/>
        </w:rPr>
        <w:t>## 15190 0.7349051 0.26509488</w:t>
      </w:r>
      <w:r>
        <w:br/>
      </w:r>
      <w:r>
        <w:rPr>
          <w:rStyle w:val="VerbatimChar"/>
        </w:rPr>
        <w:t>## 1551  0.9293748 0.07062519</w:t>
      </w:r>
      <w:r>
        <w:br/>
      </w:r>
      <w:r>
        <w:rPr>
          <w:rStyle w:val="VerbatimChar"/>
        </w:rPr>
        <w:t>## 12886 0.7349051 0.26509488</w:t>
      </w:r>
      <w:r>
        <w:br/>
      </w:r>
      <w:r>
        <w:rPr>
          <w:rStyle w:val="VerbatimChar"/>
        </w:rPr>
        <w:t>## 13304 0.9293748 0.07062519</w:t>
      </w:r>
    </w:p>
    <w:p w:rsidR="007E3B88" w:rsidRDefault="00D44BBE">
      <w:pPr>
        <w:pStyle w:val="SourceCode"/>
      </w:pPr>
      <w:r>
        <w:rPr>
          <w:rStyle w:val="NormalTok"/>
        </w:rPr>
        <w:t>res.fit2&lt;-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train[,-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(res.fit2)</w:t>
      </w:r>
    </w:p>
    <w:p w:rsidR="007E3B88" w:rsidRDefault="00D44BBE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</w:t>
      </w:r>
      <w:proofErr w:type="gramStart"/>
      <w:r>
        <w:rPr>
          <w:rStyle w:val="VerbatimChar"/>
        </w:rPr>
        <w:t>#  8465</w:t>
      </w:r>
      <w:proofErr w:type="gramEnd"/>
      <w:r>
        <w:rPr>
          <w:rStyle w:val="VerbatimChar"/>
        </w:rPr>
        <w:t xml:space="preserve">  7087 15190  1551 12886 13304 </w:t>
      </w:r>
      <w:r>
        <w:br/>
      </w:r>
      <w:r>
        <w:rPr>
          <w:rStyle w:val="VerbatimChar"/>
        </w:rPr>
        <w:t xml:space="preserve">## &lt;=50K &lt;=50K &lt;=50K &lt;=50K &lt;=50K &lt;=50K </w:t>
      </w:r>
      <w:r>
        <w:br/>
      </w:r>
      <w:r>
        <w:rPr>
          <w:rStyle w:val="VerbatimChar"/>
        </w:rPr>
        <w:t>## Levels: &lt;=50K &gt;50K</w:t>
      </w:r>
    </w:p>
    <w:p w:rsidR="006216E8" w:rsidRDefault="006216E8">
      <w:pPr>
        <w:pStyle w:val="SourceCode"/>
      </w:pPr>
    </w:p>
    <w:p w:rsidR="007E3B88" w:rsidRDefault="00D44BBE">
      <w:pPr>
        <w:pStyle w:val="Compact"/>
        <w:numPr>
          <w:ilvl w:val="0"/>
          <w:numId w:val="11"/>
        </w:numPr>
      </w:pPr>
      <w:r>
        <w:t>Create data frame with train actual class 'answers' and train 'predicted' classes as the two columns</w:t>
      </w:r>
    </w:p>
    <w:p w:rsidR="007E3B88" w:rsidRDefault="00D44BB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(test)</w:t>
      </w:r>
    </w:p>
    <w:p w:rsidR="007E3B88" w:rsidRDefault="00D44BBE">
      <w:pPr>
        <w:pStyle w:val="SourceCode"/>
      </w:pPr>
      <w:r>
        <w:rPr>
          <w:rStyle w:val="VerbatimChar"/>
        </w:rPr>
        <w:t>##    age        workclas</w:t>
      </w:r>
      <w:r>
        <w:rPr>
          <w:rStyle w:val="VerbatimChar"/>
        </w:rPr>
        <w:t>s education     marital.status        occupation</w:t>
      </w:r>
      <w:r>
        <w:br/>
      </w:r>
      <w:r>
        <w:rPr>
          <w:rStyle w:val="VerbatimChar"/>
        </w:rPr>
        <w:t>## 2   50 Self-emp-not-inc Bachelors Married-civ-spouse   Exec-managerial</w:t>
      </w:r>
      <w:r>
        <w:br/>
      </w:r>
      <w:r>
        <w:rPr>
          <w:rStyle w:val="VerbatimChar"/>
        </w:rPr>
        <w:t>## 3   38          Private   HS-grad           Divorced Handlers-cleaners</w:t>
      </w:r>
      <w:r>
        <w:br/>
      </w:r>
      <w:r>
        <w:rPr>
          <w:rStyle w:val="VerbatimChar"/>
        </w:rPr>
        <w:t xml:space="preserve">## 7   31          Private   Masters      Never-married    </w:t>
      </w:r>
      <w:r>
        <w:rPr>
          <w:rStyle w:val="VerbatimChar"/>
        </w:rPr>
        <w:t>Prof-specialty</w:t>
      </w:r>
      <w:r>
        <w:br/>
      </w:r>
      <w:r>
        <w:rPr>
          <w:rStyle w:val="VerbatimChar"/>
        </w:rPr>
        <w:t>## 13  32          Private   HS-grad      Never-married Machine-op-inspct</w:t>
      </w:r>
      <w:r>
        <w:br/>
      </w:r>
      <w:r>
        <w:rPr>
          <w:rStyle w:val="VerbatimChar"/>
        </w:rPr>
        <w:t>## 14  38          Private      11th Married-civ-spouse             Sales</w:t>
      </w:r>
      <w:r>
        <w:br/>
      </w:r>
      <w:r>
        <w:rPr>
          <w:rStyle w:val="VerbatimChar"/>
        </w:rPr>
        <w:t>## 16  40          Private Doctorate Married-civ-spouse    Prof-specialty</w:t>
      </w:r>
      <w:r>
        <w:br/>
      </w:r>
      <w:r>
        <w:rPr>
          <w:rStyle w:val="VerbatimChar"/>
        </w:rPr>
        <w:t>##     relationship</w:t>
      </w:r>
      <w:r>
        <w:rPr>
          <w:rStyle w:val="VerbatimChar"/>
        </w:rPr>
        <w:t xml:space="preserve">  race gender hrs.per.week class</w:t>
      </w:r>
      <w:r>
        <w:br/>
      </w:r>
      <w:r>
        <w:rPr>
          <w:rStyle w:val="VerbatimChar"/>
        </w:rPr>
        <w:t>## 2        Husband White   Male           13 &lt;=50K</w:t>
      </w:r>
      <w:r>
        <w:br/>
      </w:r>
      <w:r>
        <w:rPr>
          <w:rStyle w:val="VerbatimChar"/>
        </w:rPr>
        <w:t>## 3  Not-in-family White   Male           40 &lt;=50K</w:t>
      </w:r>
      <w:r>
        <w:br/>
      </w:r>
      <w:r>
        <w:rPr>
          <w:rStyle w:val="VerbatimChar"/>
        </w:rPr>
        <w:t>## 7  Not-in-family White Female           50  &gt;50K</w:t>
      </w:r>
      <w:r>
        <w:br/>
      </w:r>
      <w:r>
        <w:rPr>
          <w:rStyle w:val="VerbatimChar"/>
        </w:rPr>
        <w:t>## 13     Unmarried White   Male           40 &lt;=50K</w:t>
      </w:r>
      <w:r>
        <w:br/>
      </w:r>
      <w:r>
        <w:rPr>
          <w:rStyle w:val="VerbatimChar"/>
        </w:rPr>
        <w:t>## 14       Hus</w:t>
      </w:r>
      <w:r>
        <w:rPr>
          <w:rStyle w:val="VerbatimChar"/>
        </w:rPr>
        <w:t>band White   Male           50 &lt;=50K</w:t>
      </w:r>
      <w:r>
        <w:br/>
      </w:r>
      <w:r>
        <w:rPr>
          <w:rStyle w:val="VerbatimChar"/>
        </w:rPr>
        <w:t>## 16       Husband White   Male           60  &gt;50K</w:t>
      </w:r>
    </w:p>
    <w:p w:rsidR="007E3B88" w:rsidRDefault="00D44BBE">
      <w:pPr>
        <w:pStyle w:val="SourceCode"/>
      </w:pPr>
      <w:r>
        <w:rPr>
          <w:rStyle w:val="CommentTok"/>
        </w:rPr>
        <w:t># Make sure row numbers match</w:t>
      </w:r>
      <w:r>
        <w:br/>
      </w:r>
      <w:r>
        <w:rPr>
          <w:rStyle w:val="NormalTok"/>
        </w:rPr>
        <w:t>ans.fit&lt;-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'ans'</w:t>
      </w:r>
      <w:r>
        <w:rPr>
          <w:rStyle w:val="NormalTok"/>
        </w:rPr>
        <w:t xml:space="preserve">=train$class, </w:t>
      </w:r>
      <w:r>
        <w:rPr>
          <w:rStyle w:val="StringTok"/>
        </w:rPr>
        <w:t>'predict'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res.fit2)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(ans.fit)</w:t>
      </w:r>
    </w:p>
    <w:p w:rsidR="007E3B88" w:rsidRDefault="00D44BBE">
      <w:pPr>
        <w:pStyle w:val="SourceCode"/>
      </w:pPr>
      <w:r>
        <w:rPr>
          <w:rStyle w:val="VerbatimChar"/>
        </w:rPr>
        <w:t>## [1] 18336     2</w:t>
      </w:r>
    </w:p>
    <w:p w:rsidR="007E3B88" w:rsidRDefault="00D44BB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(ans.fit)</w:t>
      </w:r>
    </w:p>
    <w:p w:rsidR="007E3B88" w:rsidRDefault="00D44BBE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</w:t>
      </w:r>
      <w:proofErr w:type="gramStart"/>
      <w:r>
        <w:rPr>
          <w:rStyle w:val="VerbatimChar"/>
        </w:rPr>
        <w:t>ans</w:t>
      </w:r>
      <w:proofErr w:type="gramEnd"/>
      <w:r>
        <w:rPr>
          <w:rStyle w:val="VerbatimChar"/>
        </w:rPr>
        <w:t xml:space="preserve"> predict</w:t>
      </w:r>
      <w:r>
        <w:br/>
      </w:r>
      <w:r>
        <w:rPr>
          <w:rStyle w:val="VerbatimChar"/>
        </w:rPr>
        <w:t>## 8465  &lt;=50K   &lt;=50K</w:t>
      </w:r>
      <w:r>
        <w:br/>
      </w:r>
      <w:r>
        <w:rPr>
          <w:rStyle w:val="VerbatimChar"/>
        </w:rPr>
        <w:t>## 7087  &lt;=50K   &lt;=50K</w:t>
      </w:r>
      <w:r>
        <w:br/>
      </w:r>
      <w:r>
        <w:rPr>
          <w:rStyle w:val="VerbatimChar"/>
        </w:rPr>
        <w:t>## 15190 &lt;=50K   &lt;=50K</w:t>
      </w:r>
      <w:r>
        <w:br/>
      </w:r>
      <w:r>
        <w:rPr>
          <w:rStyle w:val="VerbatimChar"/>
        </w:rPr>
        <w:t>## 1551  &lt;=50K   &lt;=50K</w:t>
      </w:r>
      <w:r>
        <w:br/>
      </w:r>
      <w:r>
        <w:rPr>
          <w:rStyle w:val="VerbatimChar"/>
        </w:rPr>
        <w:t>## 12886 &lt;=50K   &lt;=50K</w:t>
      </w:r>
      <w:r>
        <w:br/>
      </w:r>
      <w:r>
        <w:rPr>
          <w:rStyle w:val="VerbatimChar"/>
        </w:rPr>
        <w:t>## 13304 &lt;=50K   &lt;=50K</w:t>
      </w:r>
    </w:p>
    <w:p w:rsidR="006216E8" w:rsidRDefault="006216E8">
      <w:pPr>
        <w:pStyle w:val="SourceCode"/>
        <w:rPr>
          <w:rStyle w:val="VerbatimChar"/>
        </w:rPr>
      </w:pPr>
    </w:p>
    <w:p w:rsidR="006216E8" w:rsidRDefault="006216E8">
      <w:pPr>
        <w:pStyle w:val="SourceCode"/>
        <w:rPr>
          <w:rStyle w:val="VerbatimChar"/>
        </w:rPr>
      </w:pPr>
    </w:p>
    <w:p w:rsidR="006216E8" w:rsidRDefault="006216E8">
      <w:pPr>
        <w:pStyle w:val="SourceCode"/>
        <w:rPr>
          <w:rStyle w:val="VerbatimChar"/>
        </w:rPr>
      </w:pPr>
    </w:p>
    <w:p w:rsidR="006216E8" w:rsidRDefault="006216E8">
      <w:pPr>
        <w:pStyle w:val="SourceCode"/>
        <w:rPr>
          <w:rStyle w:val="VerbatimChar"/>
        </w:rPr>
      </w:pPr>
    </w:p>
    <w:p w:rsidR="006216E8" w:rsidRDefault="006216E8">
      <w:pPr>
        <w:pStyle w:val="SourceCode"/>
        <w:rPr>
          <w:rStyle w:val="VerbatimChar"/>
        </w:rPr>
      </w:pPr>
    </w:p>
    <w:p w:rsidR="006216E8" w:rsidRDefault="006216E8">
      <w:pPr>
        <w:pStyle w:val="SourceCode"/>
      </w:pPr>
    </w:p>
    <w:p w:rsidR="007E3B88" w:rsidRDefault="00D44BBE">
      <w:pPr>
        <w:pStyle w:val="Compact"/>
        <w:numPr>
          <w:ilvl w:val="0"/>
          <w:numId w:val="12"/>
        </w:numPr>
      </w:pPr>
      <w:r>
        <w:lastRenderedPageBreak/>
        <w:t>Create confusion matrix for test set</w:t>
      </w:r>
    </w:p>
    <w:p w:rsidR="007E3B88" w:rsidRDefault="00D44BBE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(ans.fit$ans, ans.fit$predict)</w:t>
      </w:r>
    </w:p>
    <w:p w:rsidR="007E3B88" w:rsidRDefault="00D44BBE">
      <w:pPr>
        <w:pStyle w:val="SourceCode"/>
        <w:rPr>
          <w:rStyle w:val="VerbatimChar"/>
        </w:rPr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&lt;=</w:t>
      </w:r>
      <w:proofErr w:type="gramStart"/>
      <w:r>
        <w:rPr>
          <w:rStyle w:val="VerbatimChar"/>
        </w:rPr>
        <w:t>50K  &gt;</w:t>
      </w:r>
      <w:proofErr w:type="gramEnd"/>
      <w:r>
        <w:rPr>
          <w:rStyle w:val="VerbatimChar"/>
        </w:rPr>
        <w:t>50K</w:t>
      </w:r>
      <w:r>
        <w:br/>
      </w:r>
      <w:r>
        <w:rPr>
          <w:rStyle w:val="VerbatimChar"/>
        </w:rPr>
        <w:t>##   &lt;</w:t>
      </w:r>
      <w:r>
        <w:rPr>
          <w:rStyle w:val="VerbatimChar"/>
        </w:rPr>
        <w:t>=50K 12671  1011</w:t>
      </w:r>
      <w:r>
        <w:br/>
      </w:r>
      <w:r>
        <w:rPr>
          <w:rStyle w:val="VerbatimChar"/>
        </w:rPr>
        <w:t>##   &gt;50K   2043  2611</w:t>
      </w:r>
    </w:p>
    <w:p w:rsidR="006216E8" w:rsidRDefault="006216E8">
      <w:pPr>
        <w:pStyle w:val="SourceCode"/>
        <w:rPr>
          <w:rStyle w:val="VerbatimChar"/>
        </w:rPr>
      </w:pPr>
    </w:p>
    <w:p w:rsidR="006216E8" w:rsidRDefault="006216E8">
      <w:pPr>
        <w:pStyle w:val="SourceCode"/>
      </w:pPr>
    </w:p>
    <w:p w:rsidR="007E3B88" w:rsidRDefault="00D44BBE">
      <w:pPr>
        <w:pStyle w:val="Compact"/>
        <w:numPr>
          <w:ilvl w:val="0"/>
          <w:numId w:val="13"/>
        </w:numPr>
      </w:pPr>
      <w:r>
        <w:t>Repeat steps 9 through 11 with the test set instead of train set. This will give a more realistic confusion matrix, print confusion matrix below:</w:t>
      </w:r>
    </w:p>
    <w:p w:rsidR="007E3B88" w:rsidRDefault="00D44BBE">
      <w:pPr>
        <w:pStyle w:val="SourceCode"/>
      </w:pPr>
      <w:r>
        <w:rPr>
          <w:rStyle w:val="NormalTok"/>
        </w:rPr>
        <w:t>res.fit_test&lt;-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test [,-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ans.fit_test&lt;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'ans'</w:t>
      </w:r>
      <w:r>
        <w:rPr>
          <w:rStyle w:val="NormalTok"/>
        </w:rPr>
        <w:t>=test$cla</w:t>
      </w:r>
      <w:bookmarkStart w:id="2" w:name="_GoBack"/>
      <w:bookmarkEnd w:id="2"/>
      <w:r>
        <w:rPr>
          <w:rStyle w:val="NormalTok"/>
        </w:rPr>
        <w:t xml:space="preserve">ss, </w:t>
      </w:r>
      <w:r>
        <w:rPr>
          <w:rStyle w:val="StringTok"/>
        </w:rPr>
        <w:t>'predict'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res.fit_test)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(ans.fit_test)</w:t>
      </w:r>
    </w:p>
    <w:p w:rsidR="007E3B88" w:rsidRDefault="00D44BBE">
      <w:pPr>
        <w:pStyle w:val="SourceCode"/>
      </w:pPr>
      <w:r>
        <w:rPr>
          <w:rStyle w:val="VerbatimChar"/>
        </w:rPr>
        <w:t>## [1] 9168    2</w:t>
      </w:r>
    </w:p>
    <w:p w:rsidR="007E3B88" w:rsidRDefault="00D44BBE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(ans.fit_test$ans, ans.fit_test$predict)</w:t>
      </w:r>
    </w:p>
    <w:p w:rsidR="007E3B88" w:rsidRDefault="00D44BB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&lt;=50K &gt;50K</w:t>
      </w:r>
      <w:r>
        <w:br/>
      </w:r>
      <w:r>
        <w:rPr>
          <w:rStyle w:val="VerbatimChar"/>
        </w:rPr>
        <w:t>##   &lt;=50K  6295  532</w:t>
      </w:r>
      <w:r>
        <w:br/>
      </w:r>
      <w:r>
        <w:rPr>
          <w:rStyle w:val="VerbatimChar"/>
        </w:rPr>
        <w:t>##   &gt;50K   1049 1292</w:t>
      </w:r>
    </w:p>
    <w:sectPr w:rsidR="007E3B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BBE" w:rsidRDefault="00D44BBE">
      <w:pPr>
        <w:spacing w:after="0"/>
      </w:pPr>
      <w:r>
        <w:separator/>
      </w:r>
    </w:p>
  </w:endnote>
  <w:endnote w:type="continuationSeparator" w:id="0">
    <w:p w:rsidR="00D44BBE" w:rsidRDefault="00D44B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BBE" w:rsidRDefault="00D44BBE">
      <w:r>
        <w:separator/>
      </w:r>
    </w:p>
  </w:footnote>
  <w:footnote w:type="continuationSeparator" w:id="0">
    <w:p w:rsidR="00D44BBE" w:rsidRDefault="00D44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B7280"/>
    <w:multiLevelType w:val="multilevel"/>
    <w:tmpl w:val="B180EA72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CD6AE9A"/>
    <w:multiLevelType w:val="multilevel"/>
    <w:tmpl w:val="CB146D36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0AA5550"/>
    <w:multiLevelType w:val="multilevel"/>
    <w:tmpl w:val="1478A9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0D95F3B"/>
    <w:multiLevelType w:val="multilevel"/>
    <w:tmpl w:val="83C219B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B433E536"/>
    <w:multiLevelType w:val="multilevel"/>
    <w:tmpl w:val="7DC2E89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C3BADE33"/>
    <w:multiLevelType w:val="multilevel"/>
    <w:tmpl w:val="4732C2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17F69BA"/>
    <w:multiLevelType w:val="multilevel"/>
    <w:tmpl w:val="73B8F2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F1A8378"/>
    <w:multiLevelType w:val="multilevel"/>
    <w:tmpl w:val="D10C5A2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6990DFD"/>
    <w:multiLevelType w:val="multilevel"/>
    <w:tmpl w:val="16785D32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F608993"/>
    <w:multiLevelType w:val="multilevel"/>
    <w:tmpl w:val="991C73D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5966226"/>
    <w:multiLevelType w:val="multilevel"/>
    <w:tmpl w:val="BD1678A8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29C2A43"/>
    <w:multiLevelType w:val="multilevel"/>
    <w:tmpl w:val="BA86540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AE4838C"/>
    <w:multiLevelType w:val="multilevel"/>
    <w:tmpl w:val="38CE96AA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1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8">
    <w:abstractNumId w:val="2"/>
  </w:num>
  <w:num w:numId="9">
    <w:abstractNumId w:val="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1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2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216E8"/>
    <w:rsid w:val="00784D58"/>
    <w:rsid w:val="007E3B88"/>
    <w:rsid w:val="008D6863"/>
    <w:rsid w:val="00B61FD1"/>
    <w:rsid w:val="00B86B75"/>
    <w:rsid w:val="00BC48D5"/>
    <w:rsid w:val="00C36279"/>
    <w:rsid w:val="00D44BB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61FD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1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61FD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1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508F3EDC.dotm</Template>
  <TotalTime>0</TotalTime>
  <Pages>7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rpart.rmd</vt:lpstr>
    </vt:vector>
  </TitlesOfParts>
  <Company>QUT</Company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rpart.rmd</dc:title>
  <dc:creator>Amy Cook</dc:creator>
  <cp:lastModifiedBy>Amy Cook</cp:lastModifiedBy>
  <cp:revision>2</cp:revision>
  <dcterms:created xsi:type="dcterms:W3CDTF">2016-12-01T03:16:00Z</dcterms:created>
  <dcterms:modified xsi:type="dcterms:W3CDTF">2016-12-01T03:16:00Z</dcterms:modified>
</cp:coreProperties>
</file>