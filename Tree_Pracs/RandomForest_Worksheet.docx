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4C398" w14:textId="2F383D0C" w:rsidR="004C3C12" w:rsidRPr="00991A57" w:rsidRDefault="00851692" w:rsidP="00991A57">
      <w:pPr>
        <w:pStyle w:val="Heading1"/>
        <w:jc w:val="center"/>
        <w:rPr>
          <w:color w:val="000000" w:themeColor="text1"/>
        </w:rPr>
      </w:pPr>
      <w:bookmarkStart w:id="0" w:name="random-forests-and-bagging"/>
      <w:bookmarkEnd w:id="0"/>
      <w:r w:rsidRPr="00991A57">
        <w:rPr>
          <w:color w:val="000000" w:themeColor="text1"/>
        </w:rPr>
        <w:t xml:space="preserve">Random Forests </w:t>
      </w:r>
      <w:r w:rsidR="00334D75" w:rsidRPr="00991A57">
        <w:rPr>
          <w:color w:val="000000" w:themeColor="text1"/>
        </w:rPr>
        <w:t>Worksheet</w:t>
      </w:r>
    </w:p>
    <w:p w14:paraId="691FBFA3" w14:textId="77777777" w:rsidR="00991A57" w:rsidRDefault="00991A57" w:rsidP="00FB5911">
      <w:pPr>
        <w:pStyle w:val="Heading3"/>
        <w:spacing w:line="360" w:lineRule="auto"/>
        <w:rPr>
          <w:color w:val="000000" w:themeColor="text1"/>
        </w:rPr>
      </w:pPr>
      <w:bookmarkStart w:id="1" w:name="randomforest-package-in-r"/>
      <w:bookmarkEnd w:id="1"/>
    </w:p>
    <w:p w14:paraId="04F0670E" w14:textId="1B8AB99F" w:rsidR="004C3C12" w:rsidRPr="00991A57" w:rsidRDefault="00334D75" w:rsidP="00FB5911">
      <w:pPr>
        <w:pStyle w:val="Heading3"/>
        <w:spacing w:line="360" w:lineRule="auto"/>
        <w:rPr>
          <w:color w:val="000000" w:themeColor="text1"/>
        </w:rPr>
      </w:pPr>
      <w:r w:rsidRPr="00991A57">
        <w:rPr>
          <w:color w:val="000000" w:themeColor="text1"/>
        </w:rPr>
        <w:t xml:space="preserve">Cleaning data and using the </w:t>
      </w:r>
      <w:proofErr w:type="spellStart"/>
      <w:r w:rsidR="00851692" w:rsidRPr="00991A57">
        <w:rPr>
          <w:color w:val="000000" w:themeColor="text1"/>
        </w:rPr>
        <w:t>randomForest</w:t>
      </w:r>
      <w:proofErr w:type="spellEnd"/>
      <w:r w:rsidR="00851692" w:rsidRPr="00991A57">
        <w:rPr>
          <w:color w:val="000000" w:themeColor="text1"/>
        </w:rPr>
        <w:t xml:space="preserve"> package in R</w:t>
      </w:r>
    </w:p>
    <w:p w14:paraId="15AE267B" w14:textId="3D454DF6" w:rsidR="00FB5911" w:rsidRPr="00FB5911" w:rsidRDefault="009B6954" w:rsidP="00FB5911">
      <w:pPr>
        <w:spacing w:line="360" w:lineRule="auto"/>
      </w:pPr>
      <w:r>
        <w:t xml:space="preserve">In this worksheet, we will predict income of individuals, similar to the </w:t>
      </w:r>
      <w:proofErr w:type="spellStart"/>
      <w:r>
        <w:t>rpart</w:t>
      </w:r>
      <w:proofErr w:type="spellEnd"/>
      <w:r>
        <w:t xml:space="preserve"> worksheet, but with a more powerful algorithm, </w:t>
      </w:r>
      <w:proofErr w:type="spellStart"/>
      <w:r>
        <w:t>randomForest</w:t>
      </w:r>
      <w:proofErr w:type="spellEnd"/>
      <w:r>
        <w:t>. The first 2 questions do not require coding.</w:t>
      </w:r>
    </w:p>
    <w:p w14:paraId="5506FE78" w14:textId="7EC65374" w:rsidR="00FB5911" w:rsidRDefault="00851692" w:rsidP="00FB5911">
      <w:pPr>
        <w:pStyle w:val="Compact"/>
        <w:numPr>
          <w:ilvl w:val="0"/>
          <w:numId w:val="3"/>
        </w:numPr>
        <w:spacing w:line="360" w:lineRule="auto"/>
      </w:pPr>
      <w:r>
        <w:t xml:space="preserve">Given the following </w:t>
      </w:r>
      <w:r w:rsidR="0083798B">
        <w:t>iris flower</w:t>
      </w:r>
      <w:r>
        <w:t xml:space="preserve"> data, consider a single tree within a randomForest. </w:t>
      </w:r>
    </w:p>
    <w:p w14:paraId="6ED3F38B" w14:textId="6E0C3CC7" w:rsidR="00305623" w:rsidRDefault="00305623" w:rsidP="00305623">
      <w:pPr>
        <w:pStyle w:val="SourceCode"/>
        <w:spacing w:line="360" w:lineRule="auto"/>
        <w:ind w:left="480"/>
        <w:rPr>
          <w:rStyle w:val="VerbatimChar"/>
        </w:rPr>
      </w:pPr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Sepal.Length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Sepal.Width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Petal.Length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Petal.Width</w:t>
      </w:r>
      <w:proofErr w:type="spellEnd"/>
      <w:r>
        <w:rPr>
          <w:rStyle w:val="VerbatimChar"/>
        </w:rPr>
        <w:t xml:space="preserve">    Species</w:t>
      </w:r>
      <w:r>
        <w:br/>
      </w:r>
      <w:r>
        <w:rPr>
          <w:rStyle w:val="VerbatimChar"/>
        </w:rPr>
        <w:t xml:space="preserve">#1          5.5         3.5          1.3         0.2     </w:t>
      </w:r>
      <w:proofErr w:type="spellStart"/>
      <w:r>
        <w:rPr>
          <w:rStyle w:val="VerbatimChar"/>
        </w:rPr>
        <w:t>setosa</w:t>
      </w:r>
      <w:proofErr w:type="spellEnd"/>
      <w:r>
        <w:br/>
      </w:r>
      <w:r>
        <w:rPr>
          <w:rStyle w:val="VerbatimChar"/>
        </w:rPr>
        <w:t xml:space="preserve">#2          5.2         3.4          1.4         0.2     </w:t>
      </w:r>
      <w:proofErr w:type="spellStart"/>
      <w:r>
        <w:rPr>
          <w:rStyle w:val="VerbatimChar"/>
        </w:rPr>
        <w:t>setosa</w:t>
      </w:r>
      <w:proofErr w:type="spellEnd"/>
      <w:r>
        <w:br/>
      </w:r>
      <w:r>
        <w:rPr>
          <w:rStyle w:val="VerbatimChar"/>
        </w:rPr>
        <w:t xml:space="preserve">#3          6.3         2.9          5.6         1.8  </w:t>
      </w:r>
      <w:proofErr w:type="spellStart"/>
      <w:r>
        <w:rPr>
          <w:rStyle w:val="VerbatimChar"/>
        </w:rPr>
        <w:t>virginica</w:t>
      </w:r>
      <w:proofErr w:type="spellEnd"/>
      <w:r>
        <w:br/>
      </w:r>
      <w:r>
        <w:rPr>
          <w:rStyle w:val="VerbatimChar"/>
        </w:rPr>
        <w:t xml:space="preserve">#4          7.7         2.8          6.7         2.0  </w:t>
      </w:r>
      <w:proofErr w:type="spellStart"/>
      <w:r>
        <w:rPr>
          <w:rStyle w:val="VerbatimChar"/>
        </w:rPr>
        <w:t>virginica</w:t>
      </w:r>
      <w:proofErr w:type="spellEnd"/>
      <w:r>
        <w:br/>
      </w:r>
      <w:r>
        <w:rPr>
          <w:rStyle w:val="VerbatimChar"/>
        </w:rPr>
        <w:t xml:space="preserve">#5          5.1         3.8          1.5         0.3     </w:t>
      </w:r>
      <w:proofErr w:type="spellStart"/>
      <w:r>
        <w:rPr>
          <w:rStyle w:val="VerbatimChar"/>
        </w:rPr>
        <w:t>setosa</w:t>
      </w:r>
      <w:proofErr w:type="spellEnd"/>
      <w:r>
        <w:br/>
      </w:r>
      <w:r>
        <w:rPr>
          <w:rStyle w:val="VerbatimChar"/>
        </w:rPr>
        <w:t>#6          6.5         2.8          4.6         1.5 versicolor</w:t>
      </w:r>
      <w:r>
        <w:br/>
      </w:r>
      <w:r>
        <w:rPr>
          <w:rStyle w:val="VerbatimChar"/>
        </w:rPr>
        <w:t xml:space="preserve">#7          4.9         2.5          4.5         1.7  </w:t>
      </w:r>
      <w:proofErr w:type="spellStart"/>
      <w:r>
        <w:rPr>
          <w:rStyle w:val="VerbatimChar"/>
        </w:rPr>
        <w:t>virginica</w:t>
      </w:r>
      <w:proofErr w:type="spellEnd"/>
      <w:r>
        <w:br/>
      </w:r>
      <w:r>
        <w:rPr>
          <w:rStyle w:val="VerbatimChar"/>
        </w:rPr>
        <w:t xml:space="preserve">#8          4.6         3.1          1.5         0.2     </w:t>
      </w:r>
      <w:proofErr w:type="spellStart"/>
      <w:r>
        <w:rPr>
          <w:rStyle w:val="VerbatimChar"/>
        </w:rPr>
        <w:t>setosa</w:t>
      </w:r>
      <w:proofErr w:type="spellEnd"/>
      <w:r>
        <w:br/>
      </w:r>
      <w:r>
        <w:rPr>
          <w:rStyle w:val="VerbatimChar"/>
        </w:rPr>
        <w:t>#9          6.0         2.9          4.5         1.5 versicolor</w:t>
      </w:r>
    </w:p>
    <w:p w14:paraId="085D2DDE" w14:textId="77777777" w:rsidR="00FB5911" w:rsidRDefault="00FB5911" w:rsidP="00FB5911">
      <w:pPr>
        <w:pStyle w:val="Compact"/>
        <w:spacing w:line="360" w:lineRule="auto"/>
        <w:ind w:left="480"/>
      </w:pPr>
    </w:p>
    <w:p w14:paraId="79B5632E" w14:textId="5B844B2C" w:rsidR="00FB5911" w:rsidRDefault="00851692" w:rsidP="00FB5911">
      <w:pPr>
        <w:pStyle w:val="Compact"/>
        <w:spacing w:line="360" w:lineRule="auto"/>
        <w:ind w:left="480"/>
      </w:pPr>
      <w:r>
        <w:t xml:space="preserve">Give an example of which rows in the </w:t>
      </w:r>
      <w:r w:rsidR="0083798B">
        <w:t>iris flower</w:t>
      </w:r>
      <w:bookmarkStart w:id="2" w:name="_GoBack"/>
      <w:bookmarkEnd w:id="2"/>
      <w:r>
        <w:t xml:space="preserve"> data</w:t>
      </w:r>
      <w:r w:rsidR="00305623">
        <w:t xml:space="preserve"> above</w:t>
      </w:r>
      <w:r>
        <w:t xml:space="preserve"> could be used for </w:t>
      </w:r>
    </w:p>
    <w:p w14:paraId="3EAACB21" w14:textId="77777777" w:rsidR="00FB5911" w:rsidRDefault="00851692" w:rsidP="00FB5911">
      <w:pPr>
        <w:pStyle w:val="Compact"/>
        <w:spacing w:line="360" w:lineRule="auto"/>
        <w:ind w:left="480" w:firstLine="240"/>
      </w:pPr>
      <w:r>
        <w:t xml:space="preserve">1) </w:t>
      </w:r>
      <w:proofErr w:type="gramStart"/>
      <w:r>
        <w:t>creating</w:t>
      </w:r>
      <w:proofErr w:type="gramEnd"/>
      <w:r>
        <w:t xml:space="preserve"> the tree and </w:t>
      </w:r>
    </w:p>
    <w:p w14:paraId="393F8EB9" w14:textId="77777777" w:rsidR="00FB5911" w:rsidRDefault="00851692" w:rsidP="00FB5911">
      <w:pPr>
        <w:pStyle w:val="Compact"/>
        <w:spacing w:line="360" w:lineRule="auto"/>
        <w:ind w:left="720"/>
      </w:pPr>
      <w:r>
        <w:t xml:space="preserve">2) </w:t>
      </w:r>
      <w:proofErr w:type="gramStart"/>
      <w:r>
        <w:t>the</w:t>
      </w:r>
      <w:proofErr w:type="gramEnd"/>
      <w:r>
        <w:t xml:space="preserve"> OOB sample for that tree. </w:t>
      </w:r>
    </w:p>
    <w:p w14:paraId="565331F6" w14:textId="77777777" w:rsidR="004C3C12" w:rsidRDefault="00FB5911" w:rsidP="00FB5911">
      <w:pPr>
        <w:pStyle w:val="Compact"/>
        <w:spacing w:line="360" w:lineRule="auto"/>
        <w:ind w:left="720"/>
      </w:pPr>
      <w:r>
        <w:t xml:space="preserve">3) </w:t>
      </w:r>
      <w:r w:rsidR="00851692">
        <w:t>In addition, give an example of the set of variables that could be used at a single split in this tree given mtry= 2 and we are predicting 'Species'.</w:t>
      </w:r>
    </w:p>
    <w:p w14:paraId="50B093A4" w14:textId="77777777" w:rsidR="00FB5911" w:rsidRDefault="00FB5911" w:rsidP="00FB5911">
      <w:pPr>
        <w:pStyle w:val="Compact"/>
        <w:spacing w:line="360" w:lineRule="auto"/>
        <w:ind w:left="720"/>
      </w:pPr>
    </w:p>
    <w:p w14:paraId="6B3BB0F6" w14:textId="77777777" w:rsidR="00FB5911" w:rsidRDefault="00FB5911" w:rsidP="00FB5911">
      <w:pPr>
        <w:pStyle w:val="SourceCode"/>
        <w:spacing w:line="360" w:lineRule="auto"/>
      </w:pPr>
    </w:p>
    <w:p w14:paraId="418C7496" w14:textId="77777777" w:rsidR="009F6DDB" w:rsidRDefault="009F6DDB" w:rsidP="00FB5911">
      <w:pPr>
        <w:pStyle w:val="SourceCode"/>
        <w:spacing w:line="360" w:lineRule="auto"/>
      </w:pPr>
    </w:p>
    <w:p w14:paraId="6C00C267" w14:textId="77777777" w:rsidR="00FB5911" w:rsidRDefault="00851692" w:rsidP="00FB5911">
      <w:pPr>
        <w:pStyle w:val="Compact"/>
        <w:numPr>
          <w:ilvl w:val="0"/>
          <w:numId w:val="4"/>
        </w:numPr>
        <w:spacing w:line="360" w:lineRule="auto"/>
      </w:pPr>
      <w:r>
        <w:lastRenderedPageBreak/>
        <w:t xml:space="preserve">Consider variable j. The Variable Importance Score = </w:t>
      </w:r>
    </w:p>
    <w:p w14:paraId="742EDF21" w14:textId="77777777" w:rsidR="004C3C12" w:rsidRDefault="00851692" w:rsidP="00FB5911">
      <w:pPr>
        <w:pStyle w:val="Compact"/>
        <w:spacing w:line="360" w:lineRule="auto"/>
        <w:ind w:left="480"/>
      </w:pPr>
      <w:r>
        <w:t>OOB error with permuted j - OOB error without permuted j</w:t>
      </w:r>
    </w:p>
    <w:p w14:paraId="4532DC9D" w14:textId="77777777" w:rsidR="004C3C12" w:rsidRDefault="00851692" w:rsidP="00FB5911">
      <w:pPr>
        <w:spacing w:line="360" w:lineRule="auto"/>
      </w:pPr>
      <w:r>
        <w:t xml:space="preserve">What does a high variable importance score imply? </w:t>
      </w:r>
      <w:proofErr w:type="gramStart"/>
      <w:r>
        <w:t>One sentence</w:t>
      </w:r>
      <w:r w:rsidR="00FB5911">
        <w:t xml:space="preserve"> only</w:t>
      </w:r>
      <w:r>
        <w:t>.</w:t>
      </w:r>
      <w:proofErr w:type="gramEnd"/>
    </w:p>
    <w:p w14:paraId="4B4654F7" w14:textId="77777777" w:rsidR="00FB5911" w:rsidRDefault="00FB5911" w:rsidP="00FB5911">
      <w:pPr>
        <w:spacing w:line="360" w:lineRule="auto"/>
      </w:pPr>
    </w:p>
    <w:p w14:paraId="64367114" w14:textId="310E71EB" w:rsidR="004C3C12" w:rsidRDefault="00991A57" w:rsidP="00FB5911">
      <w:pPr>
        <w:spacing w:line="360" w:lineRule="auto"/>
      </w:pPr>
      <w:r>
        <w:rPr>
          <w:b/>
        </w:rPr>
        <w:t>Aim: Clean income</w:t>
      </w:r>
      <w:r w:rsidR="00851692">
        <w:rPr>
          <w:b/>
        </w:rPr>
        <w:t>.csv dataset and use randomForest algorithm to predict income class</w:t>
      </w:r>
    </w:p>
    <w:p w14:paraId="179CF4F1" w14:textId="77777777" w:rsidR="004C3C12" w:rsidRDefault="00851692" w:rsidP="00FB5911">
      <w:pPr>
        <w:pStyle w:val="Compact"/>
        <w:numPr>
          <w:ilvl w:val="0"/>
          <w:numId w:val="5"/>
        </w:numPr>
        <w:spacing w:line="360" w:lineRule="auto"/>
      </w:pPr>
      <w:r>
        <w:t>Set your working directory (where you have stored your datafile) using either setwd() or the 'Session' menu</w:t>
      </w:r>
    </w:p>
    <w:p w14:paraId="35820D6D" w14:textId="48F2B210" w:rsidR="00FB5911" w:rsidRDefault="00851692" w:rsidP="00FB5911">
      <w:pPr>
        <w:pStyle w:val="SourceCode"/>
        <w:spacing w:line="360" w:lineRule="auto"/>
        <w:rPr>
          <w:rStyle w:val="VerbatimChar"/>
        </w:rPr>
      </w:pPr>
      <w:proofErr w:type="spellStart"/>
      <w:proofErr w:type="gramStart"/>
      <w:r>
        <w:rPr>
          <w:rStyle w:val="VerbatimChar"/>
        </w:rPr>
        <w:t>setwd</w:t>
      </w:r>
      <w:proofErr w:type="spellEnd"/>
      <w:r w:rsidR="00334D75">
        <w:rPr>
          <w:rStyle w:val="VerbatimChar"/>
        </w:rPr>
        <w:t>(</w:t>
      </w:r>
      <w:proofErr w:type="gramEnd"/>
      <w:r w:rsidR="00334D75">
        <w:rPr>
          <w:rStyle w:val="VerbatimChar"/>
        </w:rPr>
        <w:t>"C:/Users/Tim/OneDrive/</w:t>
      </w:r>
      <w:proofErr w:type="spellStart"/>
      <w:r w:rsidR="00334D75">
        <w:rPr>
          <w:rStyle w:val="VerbatimChar"/>
        </w:rPr>
        <w:t>SSA_bigdata_course</w:t>
      </w:r>
      <w:proofErr w:type="spellEnd"/>
      <w:r w:rsidR="00334D75">
        <w:rPr>
          <w:rStyle w:val="VerbatimChar"/>
        </w:rPr>
        <w:t>/trees")</w:t>
      </w:r>
    </w:p>
    <w:p w14:paraId="21A5F62B" w14:textId="77777777" w:rsidR="00334D75" w:rsidRPr="00FB5911" w:rsidRDefault="00334D75" w:rsidP="00FB5911">
      <w:pPr>
        <w:pStyle w:val="SourceCode"/>
        <w:spacing w:line="360" w:lineRule="auto"/>
        <w:rPr>
          <w:rFonts w:ascii="Consolas" w:hAnsi="Consolas"/>
          <w:sz w:val="22"/>
        </w:rPr>
      </w:pPr>
    </w:p>
    <w:p w14:paraId="5949DA59" w14:textId="77777777" w:rsidR="004C3C12" w:rsidRDefault="00851692" w:rsidP="00FB5911">
      <w:pPr>
        <w:pStyle w:val="Compact"/>
        <w:numPr>
          <w:ilvl w:val="0"/>
          <w:numId w:val="6"/>
        </w:numPr>
        <w:spacing w:line="360" w:lineRule="auto"/>
      </w:pPr>
      <w:r>
        <w:t>Install relevant packages: randomForest</w:t>
      </w:r>
    </w:p>
    <w:p w14:paraId="014A7AAD" w14:textId="77777777" w:rsidR="004C3C12" w:rsidRDefault="00851692" w:rsidP="00FB5911">
      <w:pPr>
        <w:pStyle w:val="SourceCode"/>
        <w:spacing w:line="360" w:lineRule="auto"/>
        <w:rPr>
          <w:rStyle w:val="VerbatimChar"/>
        </w:rPr>
      </w:pPr>
      <w:proofErr w:type="gramStart"/>
      <w:r>
        <w:rPr>
          <w:rStyle w:val="VerbatimChar"/>
        </w:rPr>
        <w:t>install.packages(</w:t>
      </w:r>
      <w:proofErr w:type="gramEnd"/>
      <w:r>
        <w:rPr>
          <w:rStyle w:val="VerbatimChar"/>
        </w:rPr>
        <w:t>'randomForest')</w:t>
      </w:r>
    </w:p>
    <w:p w14:paraId="2150F95E" w14:textId="77777777" w:rsidR="00FB5911" w:rsidRDefault="00FB5911" w:rsidP="00FB5911">
      <w:pPr>
        <w:pStyle w:val="SourceCode"/>
        <w:spacing w:line="360" w:lineRule="auto"/>
      </w:pPr>
    </w:p>
    <w:p w14:paraId="3A7B5FAB" w14:textId="77777777" w:rsidR="004C3C12" w:rsidRDefault="00851692" w:rsidP="00FB5911">
      <w:pPr>
        <w:pStyle w:val="Compact"/>
        <w:numPr>
          <w:ilvl w:val="0"/>
          <w:numId w:val="7"/>
        </w:numPr>
        <w:spacing w:line="360" w:lineRule="auto"/>
      </w:pPr>
      <w:r>
        <w:t>Load packages:</w:t>
      </w:r>
    </w:p>
    <w:p w14:paraId="2A120444" w14:textId="77777777" w:rsidR="00FB5911" w:rsidRDefault="00851692" w:rsidP="00FB5911">
      <w:pPr>
        <w:pStyle w:val="SourceCode"/>
        <w:spacing w:line="360" w:lineRule="auto"/>
      </w:pPr>
      <w:proofErr w:type="gramStart"/>
      <w:r>
        <w:rPr>
          <w:rStyle w:val="KeywordTok0"/>
        </w:rPr>
        <w:t>library</w:t>
      </w:r>
      <w:r>
        <w:rPr>
          <w:rStyle w:val="NormalTok0"/>
        </w:rPr>
        <w:t>(</w:t>
      </w:r>
      <w:proofErr w:type="gramEnd"/>
      <w:r>
        <w:rPr>
          <w:rStyle w:val="StringTok0"/>
        </w:rPr>
        <w:t>'randomForest'</w:t>
      </w:r>
      <w:r>
        <w:rPr>
          <w:rStyle w:val="NormalTok0"/>
        </w:rPr>
        <w:t>)</w:t>
      </w:r>
    </w:p>
    <w:p w14:paraId="103A7E78" w14:textId="5BF08C65" w:rsidR="004C3C12" w:rsidRDefault="00851692" w:rsidP="00FB5911">
      <w:pPr>
        <w:pStyle w:val="SourceCode"/>
        <w:spacing w:line="360" w:lineRule="auto"/>
        <w:rPr>
          <w:rStyle w:val="CommentTok0"/>
        </w:rPr>
      </w:pPr>
      <w:proofErr w:type="gramStart"/>
      <w:r>
        <w:rPr>
          <w:rStyle w:val="KeywordTok0"/>
        </w:rPr>
        <w:t>library</w:t>
      </w:r>
      <w:r>
        <w:rPr>
          <w:rStyle w:val="NormalTok0"/>
        </w:rPr>
        <w:t>(</w:t>
      </w:r>
      <w:proofErr w:type="gramEnd"/>
      <w:r>
        <w:rPr>
          <w:rStyle w:val="StringTok0"/>
        </w:rPr>
        <w:t>'ggplot2'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</w:t>
      </w:r>
      <w:r>
        <w:rPr>
          <w:rStyle w:val="StringTok0"/>
        </w:rPr>
        <w:t>'</w:t>
      </w:r>
      <w:proofErr w:type="spellStart"/>
      <w:r w:rsidR="00334D75">
        <w:rPr>
          <w:rStyle w:val="StringTok0"/>
        </w:rPr>
        <w:t>tidyr</w:t>
      </w:r>
      <w:proofErr w:type="spellEnd"/>
      <w:r>
        <w:rPr>
          <w:rStyle w:val="StringTok0"/>
        </w:rPr>
        <w:t>'</w:t>
      </w:r>
      <w:r>
        <w:rPr>
          <w:rStyle w:val="NormalTok0"/>
        </w:rPr>
        <w:t xml:space="preserve">) </w:t>
      </w:r>
      <w:r w:rsidR="00334D75">
        <w:rPr>
          <w:rStyle w:val="CommentTok0"/>
        </w:rPr>
        <w:t>#we will use gather</w:t>
      </w:r>
      <w:r>
        <w:rPr>
          <w:rStyle w:val="CommentTok0"/>
        </w:rPr>
        <w:t>()</w:t>
      </w:r>
    </w:p>
    <w:p w14:paraId="2F128C4C" w14:textId="77777777" w:rsidR="00FB5911" w:rsidRDefault="00FB5911" w:rsidP="00FB5911">
      <w:pPr>
        <w:pStyle w:val="SourceCode"/>
        <w:spacing w:line="360" w:lineRule="auto"/>
      </w:pPr>
    </w:p>
    <w:p w14:paraId="759D1D1E" w14:textId="77777777" w:rsidR="004C3C12" w:rsidRDefault="00851692" w:rsidP="00FB5911">
      <w:pPr>
        <w:pStyle w:val="Compact"/>
        <w:numPr>
          <w:ilvl w:val="0"/>
          <w:numId w:val="8"/>
        </w:numPr>
        <w:spacing w:line="360" w:lineRule="auto"/>
      </w:pPr>
      <w:r>
        <w:t>Load dataset and save as 'a'. Delete first column at the same time</w:t>
      </w:r>
    </w:p>
    <w:p w14:paraId="2772FC1D" w14:textId="3417BC93" w:rsidR="004C3C12" w:rsidRDefault="009B6954" w:rsidP="00FB5911">
      <w:pPr>
        <w:pStyle w:val="SourceCode"/>
        <w:spacing w:line="360" w:lineRule="auto"/>
        <w:rPr>
          <w:rStyle w:val="NormalTok0"/>
        </w:rPr>
      </w:pPr>
      <w:r>
        <w:rPr>
          <w:rStyle w:val="NormalTok0"/>
        </w:rPr>
        <w:t xml:space="preserve">a </w:t>
      </w:r>
      <w:r w:rsidR="00851692">
        <w:rPr>
          <w:rStyle w:val="NormalTok0"/>
        </w:rPr>
        <w:t>&lt;-</w:t>
      </w:r>
      <w:r w:rsidR="00851692">
        <w:rPr>
          <w:rStyle w:val="StringTok0"/>
        </w:rPr>
        <w:t xml:space="preserve"> </w:t>
      </w:r>
      <w:proofErr w:type="gramStart"/>
      <w:r w:rsidR="00851692">
        <w:rPr>
          <w:rStyle w:val="KeywordTok0"/>
        </w:rPr>
        <w:t>read.csv</w:t>
      </w:r>
      <w:r w:rsidR="00851692">
        <w:rPr>
          <w:rStyle w:val="NormalTok0"/>
        </w:rPr>
        <w:t>(</w:t>
      </w:r>
      <w:proofErr w:type="gramEnd"/>
      <w:r w:rsidR="00851692">
        <w:rPr>
          <w:rStyle w:val="StringTok0"/>
        </w:rPr>
        <w:t>'</w:t>
      </w:r>
      <w:r w:rsidR="00991A57">
        <w:rPr>
          <w:rStyle w:val="StringTok0"/>
        </w:rPr>
        <w:t>income</w:t>
      </w:r>
      <w:r w:rsidR="00851692">
        <w:rPr>
          <w:rStyle w:val="StringTok0"/>
        </w:rPr>
        <w:t>.csv'</w:t>
      </w:r>
      <w:r w:rsidR="00851692">
        <w:rPr>
          <w:rStyle w:val="NormalTok0"/>
        </w:rPr>
        <w:t>)[,-</w:t>
      </w:r>
      <w:r w:rsidR="00851692">
        <w:rPr>
          <w:rStyle w:val="DecValTok0"/>
        </w:rPr>
        <w:t>1</w:t>
      </w:r>
      <w:r w:rsidR="00851692">
        <w:rPr>
          <w:rStyle w:val="NormalTok0"/>
        </w:rPr>
        <w:t>]</w:t>
      </w:r>
    </w:p>
    <w:p w14:paraId="013EB3E3" w14:textId="77777777" w:rsidR="00FB5911" w:rsidRDefault="00FB5911" w:rsidP="00FB5911">
      <w:pPr>
        <w:pStyle w:val="SourceCode"/>
        <w:spacing w:line="360" w:lineRule="auto"/>
      </w:pPr>
    </w:p>
    <w:p w14:paraId="5D87CCA7" w14:textId="77777777" w:rsidR="004C3C12" w:rsidRDefault="00851692" w:rsidP="00FB5911">
      <w:pPr>
        <w:pStyle w:val="Compact"/>
        <w:numPr>
          <w:ilvl w:val="0"/>
          <w:numId w:val="9"/>
        </w:numPr>
        <w:spacing w:line="360" w:lineRule="auto"/>
      </w:pPr>
      <w:r>
        <w:t>We should do some cleaning: neaten up some of the variables Let's look at table summaries for three variables: occupation, education, marital status, workclass</w:t>
      </w:r>
    </w:p>
    <w:p w14:paraId="3DC2FD8F" w14:textId="77777777" w:rsidR="004C3C12" w:rsidRDefault="00851692" w:rsidP="00FB5911">
      <w:pPr>
        <w:pStyle w:val="SourceCode"/>
        <w:spacing w:line="360" w:lineRule="auto"/>
      </w:pPr>
      <w:r>
        <w:rPr>
          <w:rStyle w:val="KeywordTok0"/>
        </w:rPr>
        <w:t>table</w:t>
      </w:r>
      <w:r>
        <w:rPr>
          <w:rStyle w:val="NormalTok0"/>
        </w:rPr>
        <w:t>(a$education, a$class)</w:t>
      </w:r>
    </w:p>
    <w:p w14:paraId="7C86228C" w14:textId="77777777" w:rsidR="004C3C12" w:rsidRDefault="00851692" w:rsidP="00FB5911">
      <w:pPr>
        <w:pStyle w:val="SourceCode"/>
        <w:spacing w:line="360" w:lineRule="auto"/>
      </w:pPr>
      <w:proofErr w:type="gramStart"/>
      <w:r>
        <w:rPr>
          <w:rStyle w:val="KeywordTok0"/>
        </w:rPr>
        <w:lastRenderedPageBreak/>
        <w:t>table</w:t>
      </w:r>
      <w:r>
        <w:rPr>
          <w:rStyle w:val="NormalTok0"/>
        </w:rPr>
        <w:t>(</w:t>
      </w:r>
      <w:proofErr w:type="spellStart"/>
      <w:proofErr w:type="gramEnd"/>
      <w:r>
        <w:rPr>
          <w:rStyle w:val="NormalTok0"/>
        </w:rPr>
        <w:t>a$occupation</w:t>
      </w:r>
      <w:proofErr w:type="spellEnd"/>
      <w:r>
        <w:rPr>
          <w:rStyle w:val="NormalTok0"/>
        </w:rPr>
        <w:t xml:space="preserve">, </w:t>
      </w:r>
      <w:proofErr w:type="spellStart"/>
      <w:r>
        <w:rPr>
          <w:rStyle w:val="NormalTok0"/>
        </w:rPr>
        <w:t>a$class</w:t>
      </w:r>
      <w:proofErr w:type="spellEnd"/>
      <w:r>
        <w:rPr>
          <w:rStyle w:val="NormalTok0"/>
        </w:rPr>
        <w:t>)</w:t>
      </w:r>
    </w:p>
    <w:p w14:paraId="40E85FA0" w14:textId="77777777" w:rsidR="004C3C12" w:rsidRDefault="00851692" w:rsidP="00FB5911">
      <w:pPr>
        <w:pStyle w:val="SourceCode"/>
        <w:spacing w:line="360" w:lineRule="auto"/>
      </w:pPr>
      <w:proofErr w:type="gramStart"/>
      <w:r>
        <w:rPr>
          <w:rStyle w:val="KeywordTok0"/>
        </w:rPr>
        <w:t>table</w:t>
      </w:r>
      <w:r>
        <w:rPr>
          <w:rStyle w:val="NormalTok0"/>
        </w:rPr>
        <w:t>(</w:t>
      </w:r>
      <w:proofErr w:type="gramEnd"/>
      <w:r>
        <w:rPr>
          <w:rStyle w:val="NormalTok0"/>
        </w:rPr>
        <w:t>_______?, a$class)</w:t>
      </w:r>
    </w:p>
    <w:p w14:paraId="2DA96640" w14:textId="77777777" w:rsidR="004C3C12" w:rsidRDefault="00851692" w:rsidP="00FB5911">
      <w:pPr>
        <w:pStyle w:val="SourceCode"/>
        <w:spacing w:line="360" w:lineRule="auto"/>
      </w:pPr>
      <w:proofErr w:type="gramStart"/>
      <w:r>
        <w:rPr>
          <w:rStyle w:val="KeywordTok0"/>
        </w:rPr>
        <w:t>table</w:t>
      </w:r>
      <w:r>
        <w:rPr>
          <w:rStyle w:val="NormalTok0"/>
        </w:rPr>
        <w:t>(</w:t>
      </w:r>
      <w:proofErr w:type="gramEnd"/>
      <w:r>
        <w:rPr>
          <w:rStyle w:val="NormalTok0"/>
        </w:rPr>
        <w:t>_______?, a$class)</w:t>
      </w:r>
    </w:p>
    <w:p w14:paraId="56C47905" w14:textId="77777777" w:rsidR="004C3C12" w:rsidRDefault="00851692" w:rsidP="00FB5911">
      <w:pPr>
        <w:spacing w:line="360" w:lineRule="auto"/>
      </w:pPr>
      <w:r>
        <w:t xml:space="preserve">Are any of the category levels representing a similar idea and have similar stats with respect to the class we're predicting? </w:t>
      </w:r>
      <w:r w:rsidR="004B5C56">
        <w:t xml:space="preserve">Do any of the variable levels have a very low count that could be combined into another level? </w:t>
      </w:r>
      <w:r>
        <w:t>Give an example of one level in one variable like this</w:t>
      </w:r>
      <w:r w:rsidR="004B5C56">
        <w:t xml:space="preserve"> and why</w:t>
      </w:r>
      <w:r>
        <w:t>:</w:t>
      </w:r>
    </w:p>
    <w:p w14:paraId="4A639181" w14:textId="77777777" w:rsidR="00851692" w:rsidRDefault="00851692" w:rsidP="00FB5911">
      <w:pPr>
        <w:spacing w:line="360" w:lineRule="auto"/>
      </w:pPr>
      <w:r>
        <w:t>___________________</w:t>
      </w:r>
      <w:r w:rsidR="004B5C56">
        <w:t>_____________________________________________</w:t>
      </w:r>
      <w:r>
        <w:t>?</w:t>
      </w:r>
    </w:p>
    <w:p w14:paraId="68D1CFC9" w14:textId="77777777" w:rsidR="00851692" w:rsidRDefault="00851692" w:rsidP="00FB5911">
      <w:pPr>
        <w:spacing w:line="360" w:lineRule="auto"/>
      </w:pPr>
    </w:p>
    <w:p w14:paraId="541D4EA0" w14:textId="77777777" w:rsidR="004C3C12" w:rsidRDefault="00851692" w:rsidP="00FB5911">
      <w:pPr>
        <w:pStyle w:val="Compact"/>
        <w:numPr>
          <w:ilvl w:val="0"/>
          <w:numId w:val="10"/>
        </w:numPr>
        <w:spacing w:line="360" w:lineRule="auto"/>
      </w:pPr>
      <w:r>
        <w:t>Creating clear distinct levels within a variable helps with the final prediction. Before we can combine levels, first convert factor variables to character variables - this allows us to change the names of the levels</w:t>
      </w:r>
    </w:p>
    <w:p w14:paraId="035E2C97" w14:textId="77777777" w:rsidR="004C3C12" w:rsidRDefault="00851692" w:rsidP="00FB5911">
      <w:pPr>
        <w:pStyle w:val="SourceCode"/>
        <w:spacing w:line="360" w:lineRule="auto"/>
        <w:rPr>
          <w:rStyle w:val="NormalTok0"/>
        </w:rPr>
      </w:pPr>
      <w:proofErr w:type="gramStart"/>
      <w:r>
        <w:rPr>
          <w:rStyle w:val="NormalTok0"/>
        </w:rPr>
        <w:t>a$</w:t>
      </w:r>
      <w:proofErr w:type="gramEnd"/>
      <w:r>
        <w:rPr>
          <w:rStyle w:val="NormalTok0"/>
        </w:rPr>
        <w:t>occupation =</w:t>
      </w:r>
      <w:r>
        <w:rPr>
          <w:rStyle w:val="StringTok0"/>
        </w:rPr>
        <w:t xml:space="preserve"> </w:t>
      </w:r>
      <w:r>
        <w:rPr>
          <w:rStyle w:val="KeywordTok0"/>
        </w:rPr>
        <w:t>as.character</w:t>
      </w:r>
      <w:r>
        <w:rPr>
          <w:rStyle w:val="NormalTok0"/>
        </w:rPr>
        <w:t>(a$occupation)</w:t>
      </w:r>
      <w:r>
        <w:br/>
      </w:r>
      <w:r>
        <w:rPr>
          <w:rStyle w:val="NormalTok0"/>
        </w:rPr>
        <w:t>a$education =</w:t>
      </w:r>
      <w:r>
        <w:rPr>
          <w:rStyle w:val="StringTok0"/>
        </w:rPr>
        <w:t xml:space="preserve"> </w:t>
      </w:r>
      <w:r>
        <w:rPr>
          <w:rStyle w:val="KeywordTok0"/>
        </w:rPr>
        <w:t>as.character</w:t>
      </w:r>
      <w:r>
        <w:rPr>
          <w:rStyle w:val="NormalTok0"/>
        </w:rPr>
        <w:t>(_________?)</w:t>
      </w:r>
      <w:r>
        <w:br/>
      </w:r>
      <w:proofErr w:type="gramStart"/>
      <w:r>
        <w:rPr>
          <w:rStyle w:val="NormalTok0"/>
        </w:rPr>
        <w:t>a</w:t>
      </w:r>
      <w:proofErr w:type="gramEnd"/>
      <w:r>
        <w:rPr>
          <w:rStyle w:val="NormalTok0"/>
        </w:rPr>
        <w:t>$_________? =</w:t>
      </w:r>
      <w:r>
        <w:rPr>
          <w:rStyle w:val="StringTok0"/>
        </w:rPr>
        <w:t xml:space="preserve"> </w:t>
      </w:r>
      <w:proofErr w:type="gramStart"/>
      <w:r>
        <w:rPr>
          <w:rStyle w:val="KeywordTok0"/>
        </w:rPr>
        <w:t>as.character</w:t>
      </w:r>
      <w:r>
        <w:rPr>
          <w:rStyle w:val="NormalTok0"/>
        </w:rPr>
        <w:t>(</w:t>
      </w:r>
      <w:proofErr w:type="gramEnd"/>
      <w:r>
        <w:rPr>
          <w:rStyle w:val="NormalTok0"/>
        </w:rPr>
        <w:t>_________?)</w:t>
      </w:r>
      <w:r>
        <w:br/>
      </w:r>
      <w:r>
        <w:rPr>
          <w:rStyle w:val="NormalTok0"/>
        </w:rPr>
        <w:t>___________? =</w:t>
      </w:r>
      <w:r>
        <w:rPr>
          <w:rStyle w:val="StringTok0"/>
        </w:rPr>
        <w:t xml:space="preserve"> </w:t>
      </w:r>
      <w:proofErr w:type="gramStart"/>
      <w:r>
        <w:rPr>
          <w:rStyle w:val="KeywordTok0"/>
        </w:rPr>
        <w:t>as.character</w:t>
      </w:r>
      <w:r>
        <w:rPr>
          <w:rStyle w:val="NormalTok0"/>
        </w:rPr>
        <w:t>(</w:t>
      </w:r>
      <w:proofErr w:type="gramEnd"/>
      <w:r>
        <w:rPr>
          <w:rStyle w:val="NormalTok0"/>
        </w:rPr>
        <w:t>_________?)</w:t>
      </w:r>
    </w:p>
    <w:p w14:paraId="4EE155E0" w14:textId="77777777" w:rsidR="00851692" w:rsidRDefault="00851692" w:rsidP="00FB5911">
      <w:pPr>
        <w:pStyle w:val="SourceCode"/>
        <w:spacing w:line="360" w:lineRule="auto"/>
      </w:pPr>
    </w:p>
    <w:p w14:paraId="35A854FB" w14:textId="77777777" w:rsidR="004C3C12" w:rsidRDefault="00851692" w:rsidP="00FB5911">
      <w:pPr>
        <w:pStyle w:val="Compact"/>
        <w:numPr>
          <w:ilvl w:val="0"/>
          <w:numId w:val="11"/>
        </w:numPr>
        <w:spacing w:line="360" w:lineRule="auto"/>
      </w:pPr>
      <w:r>
        <w:t>Replace variable levels with other labels. Target levels with low numbers or similar meanings/stats</w:t>
      </w:r>
    </w:p>
    <w:p w14:paraId="15D0FC86" w14:textId="77777777" w:rsidR="004C3C12" w:rsidRDefault="00851692" w:rsidP="00FB5911">
      <w:pPr>
        <w:spacing w:line="360" w:lineRule="auto"/>
      </w:pPr>
      <w:r>
        <w:t>We'll be using the function gsub, look it up under help.</w:t>
      </w:r>
    </w:p>
    <w:p w14:paraId="0D746445" w14:textId="77777777" w:rsidR="004C3C12" w:rsidRDefault="00851692" w:rsidP="00FB5911">
      <w:pPr>
        <w:pStyle w:val="SourceCode"/>
        <w:spacing w:line="360" w:lineRule="auto"/>
      </w:pPr>
      <w:r>
        <w:rPr>
          <w:rStyle w:val="VerbatimChar"/>
        </w:rPr>
        <w:t>?gsub</w:t>
      </w:r>
    </w:p>
    <w:p w14:paraId="45375866" w14:textId="77777777" w:rsidR="004C3C12" w:rsidRDefault="00851692" w:rsidP="00FB5911">
      <w:pPr>
        <w:spacing w:line="360" w:lineRule="auto"/>
      </w:pPr>
      <w:r>
        <w:rPr>
          <w:b/>
        </w:rPr>
        <w:t>Occupation:</w:t>
      </w:r>
    </w:p>
    <w:p w14:paraId="774716C5" w14:textId="77777777" w:rsidR="004B5C56" w:rsidRDefault="00851692" w:rsidP="00FB5911">
      <w:pPr>
        <w:pStyle w:val="SourceCode"/>
        <w:spacing w:line="360" w:lineRule="auto"/>
      </w:pPr>
      <w:proofErr w:type="gramStart"/>
      <w:r>
        <w:rPr>
          <w:rStyle w:val="KeywordTok0"/>
        </w:rPr>
        <w:t>table</w:t>
      </w:r>
      <w:r>
        <w:rPr>
          <w:rStyle w:val="NormalTok0"/>
        </w:rPr>
        <w:t>(</w:t>
      </w:r>
      <w:proofErr w:type="gramEnd"/>
      <w:r>
        <w:rPr>
          <w:rStyle w:val="NormalTok0"/>
        </w:rPr>
        <w:t>a$occupation, a$class)</w:t>
      </w:r>
    </w:p>
    <w:p w14:paraId="7D417BF9" w14:textId="77777777" w:rsidR="004C3C12" w:rsidRDefault="00851692" w:rsidP="00FB5911">
      <w:pPr>
        <w:pStyle w:val="SourceCode"/>
        <w:spacing w:line="360" w:lineRule="auto"/>
      </w:pPr>
      <w:r>
        <w:rPr>
          <w:rStyle w:val="CommentTok0"/>
        </w:rPr>
        <w:t xml:space="preserve">#combine </w:t>
      </w:r>
      <w:proofErr w:type="spellStart"/>
      <w:r>
        <w:rPr>
          <w:rStyle w:val="CommentTok0"/>
        </w:rPr>
        <w:t>Priv</w:t>
      </w:r>
      <w:proofErr w:type="spellEnd"/>
      <w:r>
        <w:rPr>
          <w:rStyle w:val="CommentTok0"/>
        </w:rPr>
        <w:t>-house-</w:t>
      </w:r>
      <w:proofErr w:type="spellStart"/>
      <w:r>
        <w:rPr>
          <w:rStyle w:val="CommentTok0"/>
        </w:rPr>
        <w:t>serv</w:t>
      </w:r>
      <w:proofErr w:type="spellEnd"/>
      <w:r>
        <w:rPr>
          <w:rStyle w:val="CommentTok0"/>
        </w:rPr>
        <w:t xml:space="preserve"> and </w:t>
      </w:r>
      <w:r w:rsidR="004B5C56">
        <w:rPr>
          <w:rStyle w:val="CommentTok0"/>
        </w:rPr>
        <w:t>Other-service</w:t>
      </w:r>
      <w:r>
        <w:br/>
      </w:r>
      <w:proofErr w:type="spellStart"/>
      <w:r>
        <w:rPr>
          <w:rStyle w:val="NormalTok0"/>
        </w:rPr>
        <w:t>a$occupation</w:t>
      </w:r>
      <w:proofErr w:type="spellEnd"/>
      <w:r>
        <w:rPr>
          <w:rStyle w:val="NormalTok0"/>
        </w:rPr>
        <w:t>&lt;-</w:t>
      </w:r>
      <w:r>
        <w:rPr>
          <w:rStyle w:val="StringTok0"/>
        </w:rPr>
        <w:t xml:space="preserve"> </w:t>
      </w:r>
      <w:proofErr w:type="spellStart"/>
      <w:proofErr w:type="gramStart"/>
      <w:r>
        <w:rPr>
          <w:rStyle w:val="KeywordTok0"/>
        </w:rPr>
        <w:t>gsub</w:t>
      </w:r>
      <w:proofErr w:type="spellEnd"/>
      <w:r>
        <w:rPr>
          <w:rStyle w:val="NormalTok0"/>
        </w:rPr>
        <w:t>(</w:t>
      </w:r>
      <w:proofErr w:type="gramEnd"/>
      <w:r>
        <w:rPr>
          <w:rStyle w:val="StringTok0"/>
        </w:rPr>
        <w:t>"</w:t>
      </w:r>
      <w:proofErr w:type="spellStart"/>
      <w:r>
        <w:rPr>
          <w:rStyle w:val="StringTok0"/>
        </w:rPr>
        <w:t>Priv</w:t>
      </w:r>
      <w:proofErr w:type="spellEnd"/>
      <w:r>
        <w:rPr>
          <w:rStyle w:val="StringTok0"/>
        </w:rPr>
        <w:t>-house-</w:t>
      </w:r>
      <w:proofErr w:type="spellStart"/>
      <w:r>
        <w:rPr>
          <w:rStyle w:val="StringTok0"/>
        </w:rPr>
        <w:t>serv</w:t>
      </w:r>
      <w:proofErr w:type="spellEnd"/>
      <w:r>
        <w:rPr>
          <w:rStyle w:val="StringTok0"/>
        </w:rPr>
        <w:t>"</w:t>
      </w:r>
      <w:r>
        <w:rPr>
          <w:rStyle w:val="NormalTok0"/>
        </w:rPr>
        <w:t xml:space="preserve">, </w:t>
      </w:r>
      <w:r>
        <w:rPr>
          <w:rStyle w:val="StringTok0"/>
        </w:rPr>
        <w:t>"Service"</w:t>
      </w:r>
      <w:r>
        <w:rPr>
          <w:rStyle w:val="NormalTok0"/>
        </w:rPr>
        <w:t xml:space="preserve">, </w:t>
      </w:r>
      <w:proofErr w:type="spellStart"/>
      <w:r>
        <w:rPr>
          <w:rStyle w:val="NormalTok0"/>
        </w:rPr>
        <w:t>a$occupation</w:t>
      </w:r>
      <w:proofErr w:type="spellEnd"/>
      <w:r>
        <w:rPr>
          <w:rStyle w:val="NormalTok0"/>
        </w:rPr>
        <w:t>)</w:t>
      </w:r>
      <w:r>
        <w:br/>
      </w:r>
      <w:proofErr w:type="spellStart"/>
      <w:r>
        <w:rPr>
          <w:rStyle w:val="NormalTok0"/>
        </w:rPr>
        <w:t>a$occupation</w:t>
      </w:r>
      <w:proofErr w:type="spellEnd"/>
      <w:r>
        <w:rPr>
          <w:rStyle w:val="NormalTok0"/>
        </w:rPr>
        <w:t>&lt;-</w:t>
      </w:r>
      <w:r>
        <w:rPr>
          <w:rStyle w:val="StringTok0"/>
        </w:rPr>
        <w:t xml:space="preserve"> </w:t>
      </w:r>
      <w:proofErr w:type="spellStart"/>
      <w:r>
        <w:rPr>
          <w:rStyle w:val="KeywordTok0"/>
        </w:rPr>
        <w:t>gsub</w:t>
      </w:r>
      <w:proofErr w:type="spellEnd"/>
      <w:r>
        <w:rPr>
          <w:rStyle w:val="NormalTok0"/>
        </w:rPr>
        <w:t>(</w:t>
      </w:r>
      <w:r w:rsidR="004B5C56">
        <w:rPr>
          <w:rStyle w:val="StringTok0"/>
        </w:rPr>
        <w:t>_______________?</w:t>
      </w:r>
      <w:r>
        <w:rPr>
          <w:rStyle w:val="NormalTok0"/>
        </w:rPr>
        <w:t xml:space="preserve">, </w:t>
      </w:r>
      <w:r>
        <w:rPr>
          <w:rStyle w:val="StringTok0"/>
        </w:rPr>
        <w:t>"Service"</w:t>
      </w:r>
      <w:r>
        <w:rPr>
          <w:rStyle w:val="NormalTok0"/>
        </w:rPr>
        <w:t xml:space="preserve">, </w:t>
      </w:r>
      <w:r w:rsidR="004B5C56">
        <w:rPr>
          <w:rStyle w:val="NormalTok0"/>
        </w:rPr>
        <w:t>_____________?</w:t>
      </w:r>
      <w:r>
        <w:rPr>
          <w:rStyle w:val="NormalTok0"/>
        </w:rPr>
        <w:t>)</w:t>
      </w:r>
    </w:p>
    <w:p w14:paraId="543DFBC3" w14:textId="77777777" w:rsidR="004C3C12" w:rsidRDefault="00851692" w:rsidP="00FB5911">
      <w:pPr>
        <w:spacing w:line="360" w:lineRule="auto"/>
      </w:pPr>
      <w:r>
        <w:rPr>
          <w:b/>
        </w:rPr>
        <w:lastRenderedPageBreak/>
        <w:t>Education:</w:t>
      </w:r>
    </w:p>
    <w:p w14:paraId="68F04EDD" w14:textId="77777777" w:rsidR="004C3C12" w:rsidRDefault="00851692" w:rsidP="00FB5911">
      <w:pPr>
        <w:pStyle w:val="SourceCode"/>
        <w:spacing w:line="360" w:lineRule="auto"/>
      </w:pPr>
      <w:r>
        <w:rPr>
          <w:rStyle w:val="KeywordTok0"/>
        </w:rPr>
        <w:t>table</w:t>
      </w:r>
      <w:r>
        <w:rPr>
          <w:rStyle w:val="NormalTok0"/>
        </w:rPr>
        <w:t>(a$education, a$class)</w:t>
      </w:r>
    </w:p>
    <w:p w14:paraId="660E6B1F" w14:textId="77777777" w:rsidR="004B5C56" w:rsidRDefault="00851692" w:rsidP="00FB5911">
      <w:pPr>
        <w:pStyle w:val="SourceCode"/>
        <w:spacing w:line="360" w:lineRule="auto"/>
        <w:rPr>
          <w:rStyle w:val="CommentTok0"/>
        </w:rPr>
      </w:pPr>
      <w:r>
        <w:rPr>
          <w:rStyle w:val="CommentTok0"/>
        </w:rPr>
        <w:t xml:space="preserve">#create highschool dropout level - "HS.dropout", check for similar </w:t>
      </w:r>
    </w:p>
    <w:p w14:paraId="5230613F" w14:textId="77777777" w:rsidR="004B5C56" w:rsidRDefault="00851692" w:rsidP="00FB5911">
      <w:pPr>
        <w:pStyle w:val="SourceCode"/>
        <w:spacing w:line="360" w:lineRule="auto"/>
        <w:rPr>
          <w:rStyle w:val="CommentTok0"/>
        </w:rPr>
      </w:pPr>
      <w:proofErr w:type="gramStart"/>
      <w:r>
        <w:rPr>
          <w:rStyle w:val="CommentTok0"/>
        </w:rPr>
        <w:t>stats</w:t>
      </w:r>
      <w:proofErr w:type="gramEnd"/>
      <w:r w:rsidR="004B5C56">
        <w:rPr>
          <w:rStyle w:val="CommentTok0"/>
        </w:rPr>
        <w:t xml:space="preserve">. Include all levels which imply the student dropped out in </w:t>
      </w:r>
      <w:proofErr w:type="spellStart"/>
      <w:r w:rsidR="004B5C56">
        <w:rPr>
          <w:rStyle w:val="CommentTok0"/>
        </w:rPr>
        <w:t>highschool</w:t>
      </w:r>
      <w:proofErr w:type="spellEnd"/>
      <w:r w:rsidR="004B5C56">
        <w:rPr>
          <w:rStyle w:val="CommentTok0"/>
        </w:rPr>
        <w:t>.</w:t>
      </w:r>
      <w:r>
        <w:br/>
      </w:r>
      <w:r>
        <w:rPr>
          <w:rStyle w:val="CommentTok0"/>
        </w:rPr>
        <w:t># | means 'or'</w:t>
      </w:r>
    </w:p>
    <w:p w14:paraId="250F97B0" w14:textId="77777777" w:rsidR="004C3C12" w:rsidRDefault="00851692" w:rsidP="00FB5911">
      <w:pPr>
        <w:pStyle w:val="SourceCode"/>
        <w:spacing w:line="360" w:lineRule="auto"/>
      </w:pPr>
      <w:r>
        <w:br/>
      </w:r>
      <w:proofErr w:type="gramStart"/>
      <w:r>
        <w:rPr>
          <w:rStyle w:val="NormalTok0"/>
        </w:rPr>
        <w:t>a$</w:t>
      </w:r>
      <w:proofErr w:type="gramEnd"/>
      <w:r>
        <w:rPr>
          <w:rStyle w:val="NormalTok0"/>
        </w:rPr>
        <w:t>education&lt;-</w:t>
      </w:r>
      <w:r>
        <w:rPr>
          <w:rStyle w:val="StringTok0"/>
        </w:rPr>
        <w:t xml:space="preserve">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"10th|11th|12th|9th"</w:t>
      </w:r>
      <w:r>
        <w:rPr>
          <w:rStyle w:val="NormalTok0"/>
        </w:rPr>
        <w:t xml:space="preserve">, </w:t>
      </w:r>
      <w:r>
        <w:rPr>
          <w:rStyle w:val="StringTok0"/>
        </w:rPr>
        <w:t>"HS.dropout"</w:t>
      </w:r>
      <w:r>
        <w:rPr>
          <w:rStyle w:val="NormalTok0"/>
        </w:rPr>
        <w:t xml:space="preserve">, </w:t>
      </w:r>
      <w:r w:rsidR="004B5C56">
        <w:rPr>
          <w:rStyle w:val="NormalTok0"/>
        </w:rPr>
        <w:t>______?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#create primary school dropout level and include preschool - "</w:t>
      </w:r>
      <w:proofErr w:type="spellStart"/>
      <w:r>
        <w:rPr>
          <w:rStyle w:val="CommentTok0"/>
        </w:rPr>
        <w:t>PS.dropout</w:t>
      </w:r>
      <w:proofErr w:type="spellEnd"/>
      <w:r>
        <w:rPr>
          <w:rStyle w:val="CommentTok0"/>
        </w:rPr>
        <w:t>"</w:t>
      </w:r>
      <w:r>
        <w:br/>
      </w:r>
      <w:proofErr w:type="spellStart"/>
      <w:r>
        <w:rPr>
          <w:rStyle w:val="NormalTok0"/>
        </w:rPr>
        <w:t>a$education</w:t>
      </w:r>
      <w:proofErr w:type="spellEnd"/>
      <w:r>
        <w:rPr>
          <w:rStyle w:val="NormalTok0"/>
        </w:rPr>
        <w:t>&lt;-</w:t>
      </w:r>
      <w:r>
        <w:rPr>
          <w:rStyle w:val="StringTok0"/>
        </w:rPr>
        <w:t xml:space="preserve"> </w:t>
      </w:r>
      <w:proofErr w:type="spellStart"/>
      <w:proofErr w:type="gramStart"/>
      <w:r>
        <w:rPr>
          <w:rStyle w:val="KeywordTok0"/>
        </w:rPr>
        <w:t>gsub</w:t>
      </w:r>
      <w:proofErr w:type="spellEnd"/>
      <w:r>
        <w:rPr>
          <w:rStyle w:val="NormalTok0"/>
        </w:rPr>
        <w:t>(</w:t>
      </w:r>
      <w:proofErr w:type="gramEnd"/>
      <w:r w:rsidR="004B5C56">
        <w:rPr>
          <w:rStyle w:val="StringTok0"/>
        </w:rPr>
        <w:t>____insert 4 levels____?</w:t>
      </w:r>
      <w:r>
        <w:rPr>
          <w:rStyle w:val="NormalTok0"/>
        </w:rPr>
        <w:t xml:space="preserve">, </w:t>
      </w:r>
      <w:r w:rsidR="004B5C56">
        <w:rPr>
          <w:rStyle w:val="StringTok0"/>
        </w:rPr>
        <w:t>______?</w:t>
      </w:r>
      <w:r>
        <w:rPr>
          <w:rStyle w:val="NormalTok0"/>
        </w:rPr>
        <w:t>,</w:t>
      </w:r>
      <w:r w:rsidR="004B5C56">
        <w:rPr>
          <w:rStyle w:val="NormalTok0"/>
        </w:rPr>
        <w:t>_____?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#meld 'some college' with HS-grad</w:t>
      </w:r>
      <w:r>
        <w:br/>
      </w:r>
      <w:r w:rsidR="004B5C56">
        <w:rPr>
          <w:rStyle w:val="NormalTok0"/>
        </w:rPr>
        <w:t xml:space="preserve">a$______? </w:t>
      </w:r>
      <w:r>
        <w:rPr>
          <w:rStyle w:val="NormalTok0"/>
        </w:rPr>
        <w:t>&lt;-</w:t>
      </w:r>
      <w:r>
        <w:rPr>
          <w:rStyle w:val="StringTok0"/>
        </w:rPr>
        <w:t xml:space="preserve"> </w:t>
      </w:r>
      <w:proofErr w:type="gramStart"/>
      <w:r>
        <w:rPr>
          <w:rStyle w:val="KeywordTok0"/>
        </w:rPr>
        <w:t>gsub</w:t>
      </w:r>
      <w:r>
        <w:rPr>
          <w:rStyle w:val="NormalTok0"/>
        </w:rPr>
        <w:t>(</w:t>
      </w:r>
      <w:proofErr w:type="gramEnd"/>
      <w:r>
        <w:rPr>
          <w:rStyle w:val="StringTok0"/>
        </w:rPr>
        <w:t>"Some-college"</w:t>
      </w:r>
      <w:r>
        <w:rPr>
          <w:rStyle w:val="NormalTok0"/>
        </w:rPr>
        <w:t xml:space="preserve">, </w:t>
      </w:r>
      <w:r w:rsidR="004B5C56">
        <w:rPr>
          <w:rStyle w:val="StringTok0"/>
        </w:rPr>
        <w:t>____?</w:t>
      </w:r>
      <w:r>
        <w:rPr>
          <w:rStyle w:val="NormalTok0"/>
        </w:rPr>
        <w:t xml:space="preserve">, </w:t>
      </w:r>
      <w:r w:rsidR="004B5C56">
        <w:rPr>
          <w:rStyle w:val="NormalTok0"/>
        </w:rPr>
        <w:t>______?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#merge Assoc-acdm and Assoc-voc. Similar stats</w:t>
      </w:r>
      <w:r>
        <w:br/>
      </w:r>
      <w:r>
        <w:rPr>
          <w:rStyle w:val="NormalTok0"/>
        </w:rPr>
        <w:t>a$</w:t>
      </w:r>
      <w:r w:rsidR="004B5C56">
        <w:rPr>
          <w:rStyle w:val="NormalTok0"/>
        </w:rPr>
        <w:t>______</w:t>
      </w:r>
      <w:proofErr w:type="gramStart"/>
      <w:r w:rsidR="004B5C56">
        <w:rPr>
          <w:rStyle w:val="NormalTok0"/>
        </w:rPr>
        <w:t>?</w:t>
      </w:r>
      <w:r>
        <w:rPr>
          <w:rStyle w:val="NormalTok0"/>
        </w:rPr>
        <w:t>&lt;</w:t>
      </w:r>
      <w:proofErr w:type="gramEnd"/>
      <w:r>
        <w:rPr>
          <w:rStyle w:val="NormalTok0"/>
        </w:rPr>
        <w:t>-</w:t>
      </w:r>
      <w:r>
        <w:rPr>
          <w:rStyle w:val="StringTok0"/>
        </w:rPr>
        <w:t xml:space="preserve"> </w:t>
      </w:r>
      <w:r w:rsidR="004B5C56">
        <w:rPr>
          <w:rStyle w:val="KeywordTok0"/>
        </w:rPr>
        <w:t>_____?</w:t>
      </w:r>
      <w:r>
        <w:rPr>
          <w:rStyle w:val="NormalTok0"/>
        </w:rPr>
        <w:t>(</w:t>
      </w:r>
      <w:r w:rsidR="004B5C56">
        <w:rPr>
          <w:rStyle w:val="StringTok0"/>
        </w:rPr>
        <w:t>___insert the 2 levels___?</w:t>
      </w:r>
      <w:r>
        <w:rPr>
          <w:rStyle w:val="NormalTok0"/>
        </w:rPr>
        <w:t xml:space="preserve">, </w:t>
      </w:r>
      <w:r>
        <w:rPr>
          <w:rStyle w:val="StringTok0"/>
        </w:rPr>
        <w:t>"Associates"</w:t>
      </w:r>
      <w:r w:rsidR="004B5C56">
        <w:rPr>
          <w:rStyle w:val="NormalTok0"/>
        </w:rPr>
        <w:t>, ___?</w:t>
      </w:r>
      <w:r>
        <w:rPr>
          <w:rStyle w:val="NormalTok0"/>
        </w:rPr>
        <w:t>)</w:t>
      </w:r>
    </w:p>
    <w:p w14:paraId="623B00B2" w14:textId="77777777" w:rsidR="004C3C12" w:rsidRDefault="00851692" w:rsidP="00FB5911">
      <w:pPr>
        <w:spacing w:line="360" w:lineRule="auto"/>
      </w:pPr>
      <w:r>
        <w:rPr>
          <w:b/>
        </w:rPr>
        <w:t>marital.status:</w:t>
      </w:r>
    </w:p>
    <w:p w14:paraId="0C968AA1" w14:textId="77777777" w:rsidR="004C3C12" w:rsidRDefault="00851692" w:rsidP="00FB5911">
      <w:pPr>
        <w:pStyle w:val="SourceCode"/>
        <w:spacing w:line="360" w:lineRule="auto"/>
      </w:pPr>
      <w:r>
        <w:rPr>
          <w:rStyle w:val="KeywordTok0"/>
        </w:rPr>
        <w:t>table</w:t>
      </w:r>
      <w:r>
        <w:rPr>
          <w:rStyle w:val="NormalTok0"/>
        </w:rPr>
        <w:t>(a$marital.status, a$class)</w:t>
      </w:r>
    </w:p>
    <w:p w14:paraId="0650ED6D" w14:textId="77777777" w:rsidR="004C3C12" w:rsidRDefault="00851692" w:rsidP="00FB5911">
      <w:pPr>
        <w:pStyle w:val="SourceCode"/>
        <w:spacing w:line="360" w:lineRule="auto"/>
      </w:pPr>
      <w:proofErr w:type="gramStart"/>
      <w:r>
        <w:rPr>
          <w:rStyle w:val="CommentTok0"/>
        </w:rPr>
        <w:t>#combine married-AF-spouse (tiny) and Married-civ-spouse.</w:t>
      </w:r>
      <w:proofErr w:type="gramEnd"/>
      <w:r>
        <w:rPr>
          <w:rStyle w:val="CommentTok0"/>
        </w:rPr>
        <w:t xml:space="preserve"> </w:t>
      </w:r>
      <w:r>
        <w:br/>
      </w:r>
      <w:proofErr w:type="gramStart"/>
      <w:r>
        <w:rPr>
          <w:rStyle w:val="NormalTok0"/>
        </w:rPr>
        <w:t>a$</w:t>
      </w:r>
      <w:proofErr w:type="gramEnd"/>
      <w:r>
        <w:rPr>
          <w:rStyle w:val="NormalTok0"/>
        </w:rPr>
        <w:t>marital.status&lt;-</w:t>
      </w:r>
      <w:r>
        <w:rPr>
          <w:rStyle w:val="StringTok0"/>
        </w:rPr>
        <w:t xml:space="preserve"> </w:t>
      </w:r>
      <w:r w:rsidR="004B5C56">
        <w:rPr>
          <w:rStyle w:val="KeywordTok0"/>
        </w:rPr>
        <w:t>___?</w:t>
      </w:r>
      <w:r>
        <w:rPr>
          <w:rStyle w:val="NormalTok0"/>
        </w:rPr>
        <w:t>(</w:t>
      </w:r>
      <w:r w:rsidR="004B5C56">
        <w:rPr>
          <w:rStyle w:val="StringTok0"/>
        </w:rPr>
        <w:t>_____2 levels___?</w:t>
      </w:r>
      <w:r>
        <w:rPr>
          <w:rStyle w:val="NormalTok0"/>
        </w:rPr>
        <w:t xml:space="preserve">, </w:t>
      </w:r>
      <w:r>
        <w:rPr>
          <w:rStyle w:val="StringTok0"/>
        </w:rPr>
        <w:t>"Married"</w:t>
      </w:r>
      <w:r w:rsidR="004B5C56">
        <w:rPr>
          <w:rStyle w:val="NormalTok0"/>
        </w:rPr>
        <w:t>, ____?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 xml:space="preserve"># </w:t>
      </w:r>
      <w:proofErr w:type="gramStart"/>
      <w:r>
        <w:rPr>
          <w:rStyle w:val="CommentTok0"/>
        </w:rPr>
        <w:t>combine</w:t>
      </w:r>
      <w:proofErr w:type="gramEnd"/>
      <w:r>
        <w:rPr>
          <w:rStyle w:val="CommentTok0"/>
        </w:rPr>
        <w:t xml:space="preserve"> Divorced, Married-spouse-absent and Separated b/c similar meaning</w:t>
      </w:r>
      <w:r>
        <w:br/>
      </w:r>
      <w:r w:rsidR="004B5C56">
        <w:rPr>
          <w:rStyle w:val="NormalTok0"/>
        </w:rPr>
        <w:t xml:space="preserve">_____? </w:t>
      </w:r>
      <w:r>
        <w:rPr>
          <w:rStyle w:val="NormalTok0"/>
        </w:rPr>
        <w:t>&lt;-</w:t>
      </w:r>
      <w:r>
        <w:rPr>
          <w:rStyle w:val="StringTok0"/>
        </w:rPr>
        <w:t xml:space="preserve"> </w:t>
      </w:r>
      <w:r w:rsidR="004B5C56">
        <w:rPr>
          <w:rStyle w:val="KeywordTok0"/>
        </w:rPr>
        <w:t>___</w:t>
      </w:r>
      <w:proofErr w:type="gramStart"/>
      <w:r w:rsidR="004B5C56">
        <w:rPr>
          <w:rStyle w:val="KeywordTok0"/>
        </w:rPr>
        <w:t>?</w:t>
      </w:r>
      <w:r>
        <w:rPr>
          <w:rStyle w:val="NormalTok0"/>
        </w:rPr>
        <w:t>(</w:t>
      </w:r>
      <w:proofErr w:type="gramEnd"/>
      <w:r w:rsidR="004B5C56">
        <w:rPr>
          <w:rStyle w:val="StringTok0"/>
        </w:rPr>
        <w:t>__3 levels__?</w:t>
      </w:r>
      <w:r>
        <w:rPr>
          <w:rStyle w:val="NormalTok0"/>
        </w:rPr>
        <w:t>,</w:t>
      </w:r>
      <w:r w:rsidR="004B5C56">
        <w:rPr>
          <w:rStyle w:val="NormalTok0"/>
        </w:rPr>
        <w:t xml:space="preserve"> </w:t>
      </w:r>
      <w:r>
        <w:rPr>
          <w:rStyle w:val="StringTok0"/>
        </w:rPr>
        <w:t>"</w:t>
      </w:r>
      <w:proofErr w:type="spellStart"/>
      <w:r>
        <w:rPr>
          <w:rStyle w:val="StringTok0"/>
        </w:rPr>
        <w:t>Prev.Married</w:t>
      </w:r>
      <w:proofErr w:type="spellEnd"/>
      <w:r>
        <w:rPr>
          <w:rStyle w:val="StringTok0"/>
        </w:rPr>
        <w:t>"</w:t>
      </w:r>
      <w:r w:rsidR="004B5C56">
        <w:rPr>
          <w:rStyle w:val="NormalTok0"/>
        </w:rPr>
        <w:t>, ___?</w:t>
      </w:r>
      <w:r>
        <w:rPr>
          <w:rStyle w:val="NormalTok0"/>
        </w:rPr>
        <w:t>)</w:t>
      </w:r>
    </w:p>
    <w:p w14:paraId="69B12525" w14:textId="77777777" w:rsidR="004C3C12" w:rsidRDefault="00851692" w:rsidP="00FB5911">
      <w:pPr>
        <w:spacing w:line="360" w:lineRule="auto"/>
      </w:pPr>
      <w:r>
        <w:rPr>
          <w:b/>
        </w:rPr>
        <w:t>workclass:</w:t>
      </w:r>
    </w:p>
    <w:p w14:paraId="4BEADF45" w14:textId="77777777" w:rsidR="004C3C12" w:rsidRDefault="00851692" w:rsidP="00FB5911">
      <w:pPr>
        <w:pStyle w:val="SourceCode"/>
        <w:spacing w:line="360" w:lineRule="auto"/>
      </w:pPr>
      <w:proofErr w:type="gramStart"/>
      <w:r>
        <w:rPr>
          <w:rStyle w:val="KeywordTok0"/>
        </w:rPr>
        <w:t>table</w:t>
      </w:r>
      <w:r>
        <w:rPr>
          <w:rStyle w:val="NormalTok0"/>
        </w:rPr>
        <w:t>(</w:t>
      </w:r>
      <w:proofErr w:type="gramEnd"/>
      <w:r>
        <w:rPr>
          <w:rStyle w:val="NormalTok0"/>
        </w:rPr>
        <w:t>a$workclass, a$class)</w:t>
      </w:r>
      <w:r w:rsidR="004B5C56">
        <w:rPr>
          <w:rStyle w:val="VerbatimChar"/>
        </w:rPr>
        <w:t xml:space="preserve">         </w:t>
      </w:r>
    </w:p>
    <w:p w14:paraId="0C844A50" w14:textId="77777777" w:rsidR="004C3C12" w:rsidRDefault="00851692" w:rsidP="00FB5911">
      <w:pPr>
        <w:pStyle w:val="SourceCode"/>
        <w:spacing w:line="360" w:lineRule="auto"/>
      </w:pPr>
      <w:r>
        <w:rPr>
          <w:rStyle w:val="CommentTok0"/>
        </w:rPr>
        <w:t>#remove class 'Without-pay' - class is obvious</w:t>
      </w:r>
      <w:r>
        <w:br/>
      </w:r>
      <w:r>
        <w:rPr>
          <w:rStyle w:val="NormalTok0"/>
        </w:rPr>
        <w:t>a&lt;-</w:t>
      </w:r>
      <w:r>
        <w:rPr>
          <w:rStyle w:val="StringTok0"/>
        </w:rPr>
        <w:t xml:space="preserve"> </w:t>
      </w:r>
      <w:proofErr w:type="gramStart"/>
      <w:r>
        <w:rPr>
          <w:rStyle w:val="NormalTok0"/>
        </w:rPr>
        <w:t>a[</w:t>
      </w:r>
      <w:proofErr w:type="gramEnd"/>
      <w:r>
        <w:rPr>
          <w:rStyle w:val="NormalTok0"/>
        </w:rPr>
        <w:t>!(a$workclass ==</w:t>
      </w:r>
      <w:r>
        <w:rPr>
          <w:rStyle w:val="StringTok0"/>
        </w:rPr>
        <w:t xml:space="preserve"> 'Without-pay'</w:t>
      </w:r>
      <w:r>
        <w:rPr>
          <w:rStyle w:val="NormalTok0"/>
        </w:rPr>
        <w:t>),]</w:t>
      </w:r>
      <w:r>
        <w:br/>
      </w:r>
      <w:r>
        <w:br/>
      </w:r>
      <w:r>
        <w:rPr>
          <w:rStyle w:val="CommentTok0"/>
        </w:rPr>
        <w:lastRenderedPageBreak/>
        <w:t xml:space="preserve"># combine </w:t>
      </w:r>
      <w:proofErr w:type="spellStart"/>
      <w:r w:rsidR="004B5C56">
        <w:rPr>
          <w:rStyle w:val="CommentTok0"/>
        </w:rPr>
        <w:t>Loval-gov</w:t>
      </w:r>
      <w:proofErr w:type="spellEnd"/>
      <w:r w:rsidR="004B5C56">
        <w:rPr>
          <w:rStyle w:val="CommentTok0"/>
        </w:rPr>
        <w:t xml:space="preserve"> and State-</w:t>
      </w:r>
      <w:proofErr w:type="spellStart"/>
      <w:r w:rsidR="004B5C56">
        <w:rPr>
          <w:rStyle w:val="CommentTok0"/>
        </w:rPr>
        <w:t>gov</w:t>
      </w:r>
      <w:proofErr w:type="spellEnd"/>
      <w:r w:rsidR="004B5C56">
        <w:rPr>
          <w:rStyle w:val="CommentTok0"/>
        </w:rPr>
        <w:t xml:space="preserve"> to </w:t>
      </w:r>
      <w:r>
        <w:rPr>
          <w:rStyle w:val="CommentTok0"/>
        </w:rPr>
        <w:t>non-fed government</w:t>
      </w:r>
      <w:r w:rsidR="004B5C56">
        <w:rPr>
          <w:rStyle w:val="CommentTok0"/>
        </w:rPr>
        <w:t xml:space="preserve"> called ‘lower.gov’</w:t>
      </w:r>
      <w:r>
        <w:br/>
      </w:r>
      <w:r>
        <w:rPr>
          <w:rStyle w:val="NormalTok0"/>
        </w:rPr>
        <w:t>a$workclass&lt;-</w:t>
      </w:r>
      <w:r>
        <w:rPr>
          <w:rStyle w:val="StringTok0"/>
        </w:rPr>
        <w:t xml:space="preserve"> </w:t>
      </w:r>
      <w:r w:rsidR="004B5C56">
        <w:rPr>
          <w:rStyle w:val="KeywordTok0"/>
        </w:rPr>
        <w:t>__?</w:t>
      </w:r>
      <w:r>
        <w:rPr>
          <w:rStyle w:val="NormalTok0"/>
        </w:rPr>
        <w:t>(</w:t>
      </w:r>
      <w:r w:rsidR="004B5C56">
        <w:rPr>
          <w:rStyle w:val="StringTok0"/>
        </w:rPr>
        <w:t>___?, __?, ___?</w:t>
      </w:r>
      <w:r>
        <w:rPr>
          <w:rStyle w:val="NormalTok0"/>
        </w:rPr>
        <w:t>)</w:t>
      </w:r>
      <w:r w:rsidR="004B5C56">
        <w:rPr>
          <w:rStyle w:val="NormalTok0"/>
        </w:rPr>
        <w:t xml:space="preserve"> </w:t>
      </w:r>
    </w:p>
    <w:p w14:paraId="4A239649" w14:textId="77777777" w:rsidR="004C3C12" w:rsidRDefault="00851692" w:rsidP="00FB5911">
      <w:pPr>
        <w:spacing w:line="360" w:lineRule="auto"/>
      </w:pPr>
      <w:r>
        <w:t>Convert back to factor:</w:t>
      </w:r>
    </w:p>
    <w:p w14:paraId="52494356" w14:textId="77777777" w:rsidR="004C3C12" w:rsidRDefault="00851692" w:rsidP="00FB5911">
      <w:pPr>
        <w:pStyle w:val="SourceCode"/>
        <w:spacing w:line="360" w:lineRule="auto"/>
      </w:pPr>
      <w:proofErr w:type="spellStart"/>
      <w:proofErr w:type="gramStart"/>
      <w:r>
        <w:rPr>
          <w:rStyle w:val="NormalTok0"/>
        </w:rPr>
        <w:t>a$</w:t>
      </w:r>
      <w:proofErr w:type="gramEnd"/>
      <w:r>
        <w:rPr>
          <w:rStyle w:val="NormalTok0"/>
        </w:rPr>
        <w:t>occupation</w:t>
      </w:r>
      <w:proofErr w:type="spellEnd"/>
      <w:r>
        <w:rPr>
          <w:rStyle w:val="NormalTok0"/>
        </w:rPr>
        <w:t xml:space="preserve"> =</w:t>
      </w:r>
      <w:r>
        <w:rPr>
          <w:rStyle w:val="StringTok0"/>
        </w:rPr>
        <w:t xml:space="preserve"> </w:t>
      </w:r>
      <w:proofErr w:type="spellStart"/>
      <w:r>
        <w:rPr>
          <w:rStyle w:val="KeywordTok0"/>
        </w:rPr>
        <w:t>as.factor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a$occupation</w:t>
      </w:r>
      <w:proofErr w:type="spellEnd"/>
      <w:r>
        <w:rPr>
          <w:rStyle w:val="NormalTok0"/>
        </w:rPr>
        <w:t>)</w:t>
      </w:r>
      <w:r>
        <w:br/>
      </w:r>
      <w:proofErr w:type="spellStart"/>
      <w:r>
        <w:rPr>
          <w:rStyle w:val="NormalTok0"/>
        </w:rPr>
        <w:t>a$education</w:t>
      </w:r>
      <w:proofErr w:type="spellEnd"/>
      <w:r>
        <w:rPr>
          <w:rStyle w:val="NormalTok0"/>
        </w:rPr>
        <w:t xml:space="preserve"> =</w:t>
      </w:r>
      <w:r>
        <w:rPr>
          <w:rStyle w:val="StringTok0"/>
        </w:rPr>
        <w:t xml:space="preserve"> </w:t>
      </w:r>
      <w:proofErr w:type="spellStart"/>
      <w:r>
        <w:rPr>
          <w:rStyle w:val="KeywordTok0"/>
        </w:rPr>
        <w:t>as.factor</w:t>
      </w:r>
      <w:proofErr w:type="spellEnd"/>
      <w:r w:rsidR="004B5C56">
        <w:rPr>
          <w:rStyle w:val="NormalTok0"/>
        </w:rPr>
        <w:t>(___?</w:t>
      </w:r>
      <w:r>
        <w:rPr>
          <w:rStyle w:val="NormalTok0"/>
        </w:rPr>
        <w:t>)</w:t>
      </w:r>
      <w:r>
        <w:br/>
      </w:r>
      <w:proofErr w:type="gramStart"/>
      <w:r>
        <w:rPr>
          <w:rStyle w:val="NormalTok0"/>
        </w:rPr>
        <w:t>a$</w:t>
      </w:r>
      <w:proofErr w:type="gramEnd"/>
      <w:r>
        <w:rPr>
          <w:rStyle w:val="NormalTok0"/>
        </w:rPr>
        <w:t>marital.status =</w:t>
      </w:r>
      <w:r>
        <w:rPr>
          <w:rStyle w:val="StringTok0"/>
        </w:rPr>
        <w:t xml:space="preserve"> </w:t>
      </w:r>
      <w:r w:rsidR="004B5C56">
        <w:rPr>
          <w:rStyle w:val="KeywordTok0"/>
        </w:rPr>
        <w:t>____?</w:t>
      </w:r>
      <w:r w:rsidR="004B5C56">
        <w:rPr>
          <w:rStyle w:val="NormalTok0"/>
        </w:rPr>
        <w:t>(___?)</w:t>
      </w:r>
      <w:r w:rsidR="004B5C56">
        <w:t xml:space="preserve"> </w:t>
      </w:r>
      <w:r>
        <w:br/>
      </w:r>
      <w:r>
        <w:rPr>
          <w:rStyle w:val="NormalTok0"/>
        </w:rPr>
        <w:t>a$workclass =</w:t>
      </w:r>
      <w:r>
        <w:rPr>
          <w:rStyle w:val="StringTok0"/>
        </w:rPr>
        <w:t xml:space="preserve"> </w:t>
      </w:r>
      <w:r w:rsidR="004B5C56">
        <w:rPr>
          <w:rStyle w:val="KeywordTok0"/>
        </w:rPr>
        <w:t>___?</w:t>
      </w:r>
      <w:r w:rsidR="004B5C56">
        <w:rPr>
          <w:rStyle w:val="NormalTok0"/>
        </w:rPr>
        <w:t>(___?</w:t>
      </w:r>
      <w:r>
        <w:rPr>
          <w:rStyle w:val="NormalTok0"/>
        </w:rPr>
        <w:t>)</w:t>
      </w:r>
    </w:p>
    <w:p w14:paraId="5FA92BC2" w14:textId="77777777" w:rsidR="004C3C12" w:rsidRDefault="00851692" w:rsidP="00FB5911">
      <w:pPr>
        <w:spacing w:line="360" w:lineRule="auto"/>
      </w:pPr>
      <w:r>
        <w:t>View cleaned data:</w:t>
      </w:r>
    </w:p>
    <w:p w14:paraId="7800926E" w14:textId="77777777" w:rsidR="004C3C12" w:rsidRDefault="00851692" w:rsidP="00FB5911">
      <w:pPr>
        <w:pStyle w:val="SourceCode"/>
        <w:spacing w:line="360" w:lineRule="auto"/>
        <w:rPr>
          <w:rStyle w:val="VerbatimChar"/>
        </w:rPr>
      </w:pPr>
      <w:proofErr w:type="gramStart"/>
      <w:r>
        <w:rPr>
          <w:rStyle w:val="VerbatimChar"/>
        </w:rPr>
        <w:t>summary(</w:t>
      </w:r>
      <w:proofErr w:type="gramEnd"/>
      <w:r>
        <w:rPr>
          <w:rStyle w:val="VerbatimChar"/>
        </w:rPr>
        <w:t>a)</w:t>
      </w:r>
    </w:p>
    <w:p w14:paraId="48FE87D0" w14:textId="77777777" w:rsidR="004B5C56" w:rsidRDefault="004B5C56" w:rsidP="00FB5911">
      <w:pPr>
        <w:pStyle w:val="SourceCode"/>
        <w:spacing w:line="360" w:lineRule="auto"/>
      </w:pPr>
    </w:p>
    <w:p w14:paraId="67AD0828" w14:textId="77777777" w:rsidR="004C3C12" w:rsidRDefault="00851692" w:rsidP="00FB5911">
      <w:pPr>
        <w:pStyle w:val="Compact"/>
        <w:numPr>
          <w:ilvl w:val="0"/>
          <w:numId w:val="12"/>
        </w:numPr>
        <w:spacing w:line="360" w:lineRule="auto"/>
      </w:pPr>
      <w:r>
        <w:t>Note the ratio of cases which are &lt;=50K and &gt;50k. What could this mean for the predictive power of the model?</w:t>
      </w:r>
    </w:p>
    <w:p w14:paraId="741EDF50" w14:textId="77777777" w:rsidR="004B5C56" w:rsidRDefault="004B5C56" w:rsidP="004B5C56">
      <w:pPr>
        <w:pStyle w:val="Compact"/>
        <w:spacing w:line="360" w:lineRule="auto"/>
        <w:ind w:left="480"/>
      </w:pPr>
    </w:p>
    <w:p w14:paraId="5F69F8C5" w14:textId="77777777" w:rsidR="004C3C12" w:rsidRDefault="00851692" w:rsidP="00FB5911">
      <w:pPr>
        <w:spacing w:line="360" w:lineRule="auto"/>
      </w:pPr>
      <w:r>
        <w:t>We won't worry about doing anything about it in this worksheet.</w:t>
      </w:r>
    </w:p>
    <w:p w14:paraId="7F798F61" w14:textId="77777777" w:rsidR="004B5C56" w:rsidRDefault="004B5C56" w:rsidP="00FB5911">
      <w:pPr>
        <w:spacing w:line="360" w:lineRule="auto"/>
      </w:pPr>
    </w:p>
    <w:p w14:paraId="757E7911" w14:textId="77777777" w:rsidR="004C3C12" w:rsidRDefault="00851692" w:rsidP="00FB5911">
      <w:pPr>
        <w:pStyle w:val="Compact"/>
        <w:numPr>
          <w:ilvl w:val="0"/>
          <w:numId w:val="13"/>
        </w:numPr>
        <w:spacing w:line="360" w:lineRule="auto"/>
      </w:pPr>
      <w:r>
        <w:t>Create test and train set.</w:t>
      </w:r>
    </w:p>
    <w:p w14:paraId="0FF772B2" w14:textId="77777777" w:rsidR="004C3C12" w:rsidRDefault="00851692" w:rsidP="00FB5911">
      <w:pPr>
        <w:pStyle w:val="SourceCode"/>
        <w:spacing w:line="360" w:lineRule="auto"/>
        <w:rPr>
          <w:rStyle w:val="NormalTok0"/>
        </w:rPr>
      </w:pP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100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sample&lt;-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nrow</w:t>
      </w:r>
      <w:r>
        <w:rPr>
          <w:rStyle w:val="NormalTok0"/>
        </w:rPr>
        <w:t xml:space="preserve">(a), </w:t>
      </w:r>
      <w:r>
        <w:rPr>
          <w:rStyle w:val="DecValTok0"/>
        </w:rPr>
        <w:t>2</w:t>
      </w:r>
      <w:r>
        <w:rPr>
          <w:rStyle w:val="NormalTok0"/>
        </w:rPr>
        <w:t>/</w:t>
      </w:r>
      <w:r>
        <w:rPr>
          <w:rStyle w:val="DecValTok0"/>
        </w:rPr>
        <w:t>3</w:t>
      </w:r>
      <w:r>
        <w:rPr>
          <w:rStyle w:val="NormalTok0"/>
        </w:rPr>
        <w:t>*</w:t>
      </w:r>
      <w:r>
        <w:rPr>
          <w:rStyle w:val="KeywordTok0"/>
        </w:rPr>
        <w:t>nrow</w:t>
      </w:r>
      <w:r>
        <w:rPr>
          <w:rStyle w:val="NormalTok0"/>
        </w:rPr>
        <w:t xml:space="preserve">(a), </w:t>
      </w:r>
      <w:r>
        <w:rPr>
          <w:rStyle w:val="DataTypeTok0"/>
        </w:rPr>
        <w:t>replace=</w:t>
      </w:r>
      <w:r>
        <w:rPr>
          <w:rStyle w:val="NormalTok0"/>
        </w:rPr>
        <w:t>F)</w:t>
      </w:r>
      <w:r>
        <w:br/>
      </w:r>
      <w:r>
        <w:rPr>
          <w:rStyle w:val="NormalTok0"/>
        </w:rPr>
        <w:t>train&lt;-</w:t>
      </w:r>
      <w:r>
        <w:rPr>
          <w:rStyle w:val="StringTok0"/>
        </w:rPr>
        <w:t xml:space="preserve"> </w:t>
      </w:r>
      <w:r>
        <w:rPr>
          <w:rStyle w:val="NormalTok0"/>
        </w:rPr>
        <w:t>a[sample,]</w:t>
      </w:r>
      <w:r>
        <w:br/>
      </w:r>
      <w:r>
        <w:rPr>
          <w:rStyle w:val="NormalTok0"/>
        </w:rPr>
        <w:t>test&lt;-</w:t>
      </w:r>
      <w:r>
        <w:rPr>
          <w:rStyle w:val="StringTok0"/>
        </w:rPr>
        <w:t xml:space="preserve"> </w:t>
      </w:r>
      <w:r>
        <w:rPr>
          <w:rStyle w:val="NormalTok0"/>
        </w:rPr>
        <w:t>a[-sample,]</w:t>
      </w:r>
    </w:p>
    <w:p w14:paraId="22F7D156" w14:textId="77777777" w:rsidR="004B5C56" w:rsidRDefault="004B5C56" w:rsidP="00FB5911">
      <w:pPr>
        <w:pStyle w:val="SourceCode"/>
        <w:spacing w:line="360" w:lineRule="auto"/>
      </w:pPr>
    </w:p>
    <w:p w14:paraId="18268C56" w14:textId="77777777" w:rsidR="004C3C12" w:rsidRDefault="00851692" w:rsidP="00FB5911">
      <w:pPr>
        <w:pStyle w:val="Compact"/>
        <w:numPr>
          <w:ilvl w:val="0"/>
          <w:numId w:val="14"/>
        </w:numPr>
        <w:spacing w:line="360" w:lineRule="auto"/>
      </w:pPr>
      <w:r>
        <w:t>Build a first-run random forest model</w:t>
      </w:r>
      <w:r w:rsidR="004B5C56">
        <w:t xml:space="preserve"> with train data</w:t>
      </w:r>
      <w:r>
        <w:t>. We will tune mtry next, set at sqrt(number of variables) for now. Set number of trees = 1000.</w:t>
      </w:r>
      <w:r w:rsidR="004B5C56">
        <w:t xml:space="preserve"> Set test </w:t>
      </w:r>
      <w:proofErr w:type="spellStart"/>
      <w:r w:rsidR="004B5C56">
        <w:t>dataframe</w:t>
      </w:r>
      <w:proofErr w:type="spellEnd"/>
      <w:r w:rsidR="004B5C56">
        <w:t xml:space="preserve"> as test data</w:t>
      </w:r>
    </w:p>
    <w:p w14:paraId="19E28CA5" w14:textId="77777777" w:rsidR="004C3C12" w:rsidRDefault="00851692" w:rsidP="00FB5911">
      <w:pPr>
        <w:pStyle w:val="SourceCode"/>
        <w:spacing w:line="360" w:lineRule="auto"/>
      </w:pPr>
      <w:r>
        <w:rPr>
          <w:rStyle w:val="VerbatimChar"/>
        </w:rPr>
        <w:lastRenderedPageBreak/>
        <w:t># look up which arguments you can use in randomForest</w:t>
      </w:r>
      <w:r>
        <w:br/>
      </w:r>
      <w:proofErr w:type="gramStart"/>
      <w:r>
        <w:rPr>
          <w:rStyle w:val="VerbatimChar"/>
        </w:rPr>
        <w:t>?randomForest</w:t>
      </w:r>
      <w:proofErr w:type="gramEnd"/>
      <w:r>
        <w:br/>
      </w:r>
      <w:r>
        <w:rPr>
          <w:rStyle w:val="VerbatimChar"/>
        </w:rPr>
        <w:t>#examples are at the bottom of the help file</w:t>
      </w:r>
    </w:p>
    <w:p w14:paraId="233A61C5" w14:textId="77777777" w:rsidR="004C3C12" w:rsidRDefault="00851692" w:rsidP="00FB5911">
      <w:pPr>
        <w:spacing w:line="360" w:lineRule="auto"/>
      </w:pPr>
      <w:r>
        <w:t>We will use the arguments: formula, data, mtry, ntree, importance, xtest, ytest</w:t>
      </w:r>
    </w:p>
    <w:p w14:paraId="11C59584" w14:textId="77777777" w:rsidR="004C3C12" w:rsidRDefault="00851692" w:rsidP="00FB5911">
      <w:pPr>
        <w:pStyle w:val="SourceCode"/>
        <w:spacing w:line="360" w:lineRule="auto"/>
      </w:pPr>
      <w:proofErr w:type="spellStart"/>
      <w:r>
        <w:rPr>
          <w:rStyle w:val="NormalTok0"/>
        </w:rPr>
        <w:t>rf.fit</w:t>
      </w:r>
      <w:proofErr w:type="spellEnd"/>
      <w:r>
        <w:rPr>
          <w:rStyle w:val="NormalTok0"/>
        </w:rPr>
        <w:t>&lt;-</w:t>
      </w:r>
      <w:r>
        <w:rPr>
          <w:rStyle w:val="StringTok0"/>
        </w:rPr>
        <w:t xml:space="preserve"> </w:t>
      </w:r>
      <w:proofErr w:type="spellStart"/>
      <w:r>
        <w:rPr>
          <w:rStyle w:val="KeywordTok0"/>
        </w:rPr>
        <w:t>randomForest</w:t>
      </w:r>
      <w:proofErr w:type="spellEnd"/>
      <w:r w:rsidR="006E4CF2">
        <w:rPr>
          <w:rStyle w:val="NormalTok0"/>
        </w:rPr>
        <w:t>(class~.</w:t>
      </w:r>
      <w:r>
        <w:rPr>
          <w:rStyle w:val="NormalTok0"/>
        </w:rPr>
        <w:t xml:space="preserve">, </w:t>
      </w:r>
      <w:r>
        <w:rPr>
          <w:rStyle w:val="DataTypeTok0"/>
        </w:rPr>
        <w:t>data=</w:t>
      </w:r>
      <w:r w:rsidR="0089210D">
        <w:rPr>
          <w:rStyle w:val="NormalTok0"/>
        </w:rPr>
        <w:t>?</w:t>
      </w:r>
      <w:r>
        <w:rPr>
          <w:rStyle w:val="NormalTok0"/>
        </w:rPr>
        <w:t xml:space="preserve">, </w:t>
      </w:r>
      <w:proofErr w:type="spellStart"/>
      <w:r>
        <w:rPr>
          <w:rStyle w:val="DataTypeTok0"/>
        </w:rPr>
        <w:t>mtry</w:t>
      </w:r>
      <w:proofErr w:type="spellEnd"/>
      <w:r>
        <w:rPr>
          <w:rStyle w:val="DataTypeTok0"/>
        </w:rPr>
        <w:t>=</w:t>
      </w:r>
      <w:r w:rsidR="004B5C56">
        <w:rPr>
          <w:rStyle w:val="DecValTok0"/>
        </w:rPr>
        <w:t xml:space="preserve"> ?</w:t>
      </w:r>
      <w:r w:rsidR="004B5C56">
        <w:rPr>
          <w:rStyle w:val="NormalTok0"/>
        </w:rPr>
        <w:t xml:space="preserve">, </w:t>
      </w:r>
      <w:proofErr w:type="spellStart"/>
      <w:r w:rsidR="004B5C56">
        <w:rPr>
          <w:rStyle w:val="NormalTok0"/>
        </w:rPr>
        <w:t>ntree</w:t>
      </w:r>
      <w:proofErr w:type="spellEnd"/>
      <w:r w:rsidR="004B5C56">
        <w:rPr>
          <w:rStyle w:val="NormalTok0"/>
        </w:rPr>
        <w:t>=?</w:t>
      </w:r>
      <w:r>
        <w:rPr>
          <w:rStyle w:val="NormalTok0"/>
        </w:rPr>
        <w:t xml:space="preserve">, </w:t>
      </w:r>
      <w:r>
        <w:rPr>
          <w:rStyle w:val="DataTypeTok0"/>
        </w:rPr>
        <w:t>xtest=</w:t>
      </w:r>
      <w:r>
        <w:rPr>
          <w:rStyle w:val="NormalTok0"/>
        </w:rPr>
        <w:t>test[,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9</w:t>
      </w:r>
      <w:r>
        <w:rPr>
          <w:rStyle w:val="NormalTok0"/>
        </w:rPr>
        <w:t>],</w:t>
      </w:r>
      <w:r>
        <w:br/>
      </w:r>
      <w:r>
        <w:rPr>
          <w:rStyle w:val="NormalTok0"/>
        </w:rPr>
        <w:t xml:space="preserve">                      </w:t>
      </w:r>
      <w:r>
        <w:rPr>
          <w:rStyle w:val="DataTypeTok0"/>
        </w:rPr>
        <w:t>ytest=</w:t>
      </w:r>
      <w:r>
        <w:rPr>
          <w:rStyle w:val="NormalTok0"/>
        </w:rPr>
        <w:t>test[,</w:t>
      </w:r>
      <w:r>
        <w:rPr>
          <w:rStyle w:val="DecValTok0"/>
        </w:rPr>
        <w:t>10</w:t>
      </w:r>
      <w:r>
        <w:rPr>
          <w:rStyle w:val="NormalTok0"/>
        </w:rPr>
        <w:t>])</w:t>
      </w:r>
      <w:r>
        <w:br/>
      </w:r>
      <w:r>
        <w:br/>
      </w:r>
      <w:r>
        <w:rPr>
          <w:rStyle w:val="CommentTok0"/>
        </w:rPr>
        <w:t>#view results</w:t>
      </w:r>
      <w:r>
        <w:br/>
      </w:r>
      <w:r>
        <w:rPr>
          <w:rStyle w:val="NormalTok0"/>
        </w:rPr>
        <w:t>rf.fit</w:t>
      </w:r>
    </w:p>
    <w:p w14:paraId="64059F59" w14:textId="77777777" w:rsidR="004C3C12" w:rsidRDefault="00851692" w:rsidP="00FB5911">
      <w:pPr>
        <w:pStyle w:val="SourceCode"/>
        <w:spacing w:line="360" w:lineRule="auto"/>
        <w:rPr>
          <w:rStyle w:val="NormalTok0"/>
        </w:rPr>
      </w:pPr>
      <w:r>
        <w:rPr>
          <w:rStyle w:val="CommentTok0"/>
        </w:rPr>
        <w:t># OOB error for classification is err.rate of all trees up to i-th tree. Which row are we most interested in?</w:t>
      </w:r>
      <w:r>
        <w:br/>
      </w:r>
      <w:r>
        <w:rPr>
          <w:rStyle w:val="NormalTok0"/>
        </w:rPr>
        <w:t>rf.fit$</w:t>
      </w:r>
      <w:proofErr w:type="gramStart"/>
      <w:r>
        <w:rPr>
          <w:rStyle w:val="NormalTok0"/>
        </w:rPr>
        <w:t>err.rate[</w:t>
      </w:r>
      <w:proofErr w:type="gramEnd"/>
      <w:r w:rsidR="0089210D">
        <w:rPr>
          <w:rStyle w:val="DecValTok0"/>
        </w:rPr>
        <w:t>?</w:t>
      </w:r>
      <w:r>
        <w:rPr>
          <w:rStyle w:val="NormalTok0"/>
        </w:rPr>
        <w:t>]</w:t>
      </w:r>
    </w:p>
    <w:p w14:paraId="46BF1497" w14:textId="77777777" w:rsidR="0089210D" w:rsidRDefault="0089210D" w:rsidP="00FB5911">
      <w:pPr>
        <w:pStyle w:val="SourceCode"/>
        <w:spacing w:line="360" w:lineRule="auto"/>
        <w:rPr>
          <w:rStyle w:val="NormalTok0"/>
        </w:rPr>
      </w:pPr>
      <w:proofErr w:type="gramStart"/>
      <w:r>
        <w:rPr>
          <w:rStyle w:val="NormalTok0"/>
        </w:rPr>
        <w:t>print</w:t>
      </w:r>
      <w:proofErr w:type="gramEnd"/>
      <w:r>
        <w:rPr>
          <w:rStyle w:val="NormalTok0"/>
        </w:rPr>
        <w:t xml:space="preserve"> result below:</w:t>
      </w:r>
    </w:p>
    <w:p w14:paraId="2B85B6FA" w14:textId="77777777" w:rsidR="0089210D" w:rsidRDefault="0089210D" w:rsidP="00FB5911">
      <w:pPr>
        <w:pStyle w:val="SourceCode"/>
        <w:spacing w:line="360" w:lineRule="auto"/>
      </w:pPr>
      <w:r>
        <w:rPr>
          <w:rStyle w:val="NormalTok0"/>
        </w:rPr>
        <w:t>_________?</w:t>
      </w:r>
    </w:p>
    <w:p w14:paraId="43C971A8" w14:textId="77777777" w:rsidR="004C3C12" w:rsidRDefault="00851692" w:rsidP="00FB5911">
      <w:pPr>
        <w:pStyle w:val="Compact"/>
        <w:numPr>
          <w:ilvl w:val="0"/>
          <w:numId w:val="15"/>
        </w:numPr>
        <w:spacing w:line="360" w:lineRule="auto"/>
      </w:pPr>
      <w:r>
        <w:t>Manually tune mtry parameter with a for-loop. Build 6 trees using mtry = 1,2,3,4,5 and plot OOB error and test error vs. mtry. Similar to tuning cp in single trees.</w:t>
      </w:r>
    </w:p>
    <w:p w14:paraId="221A15E5" w14:textId="77777777" w:rsidR="004C3C12" w:rsidRDefault="00851692" w:rsidP="00FB5911">
      <w:pPr>
        <w:pStyle w:val="SourceCode"/>
        <w:spacing w:line="360" w:lineRule="auto"/>
      </w:pPr>
      <w:r>
        <w:rPr>
          <w:rStyle w:val="CommentTok0"/>
        </w:rPr>
        <w:t>#set up two NULL vectors to contain the OOB error rate and test error rate</w:t>
      </w:r>
      <w:r>
        <w:br/>
      </w:r>
      <w:proofErr w:type="spellStart"/>
      <w:r>
        <w:rPr>
          <w:rStyle w:val="NormalTok0"/>
        </w:rPr>
        <w:t>oob.err</w:t>
      </w:r>
      <w:proofErr w:type="spellEnd"/>
      <w:r>
        <w:rPr>
          <w:rStyle w:val="NormalTok0"/>
        </w:rPr>
        <w:t>&lt;-</w:t>
      </w:r>
      <w:r>
        <w:rPr>
          <w:rStyle w:val="KeywordTok0"/>
        </w:rPr>
        <w:t>double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)</w:t>
      </w:r>
      <w:r>
        <w:br/>
      </w:r>
      <w:proofErr w:type="spellStart"/>
      <w:r>
        <w:rPr>
          <w:rStyle w:val="NormalTok0"/>
        </w:rPr>
        <w:t>test.err</w:t>
      </w:r>
      <w:proofErr w:type="spellEnd"/>
      <w:r>
        <w:rPr>
          <w:rStyle w:val="NormalTok0"/>
        </w:rPr>
        <w:t>&lt;-</w:t>
      </w:r>
      <w:r>
        <w:rPr>
          <w:rStyle w:val="KeywordTok0"/>
        </w:rPr>
        <w:t>double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for(</w:t>
      </w:r>
      <w:proofErr w:type="spellStart"/>
      <w:r>
        <w:rPr>
          <w:rStyle w:val="NormalTok0"/>
        </w:rPr>
        <w:t>i</w:t>
      </w:r>
      <w:proofErr w:type="spellEnd"/>
      <w:r>
        <w:rPr>
          <w:rStyle w:val="NormalTok0"/>
        </w:rPr>
        <w:t xml:space="preserve">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5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    </w:t>
      </w:r>
      <w:proofErr w:type="spellStart"/>
      <w:r>
        <w:rPr>
          <w:rStyle w:val="NormalTok0"/>
        </w:rPr>
        <w:t>rf.fit</w:t>
      </w:r>
      <w:proofErr w:type="spellEnd"/>
      <w:r>
        <w:rPr>
          <w:rStyle w:val="NormalTok0"/>
        </w:rPr>
        <w:t>&lt;-</w:t>
      </w:r>
      <w:proofErr w:type="spellStart"/>
      <w:r>
        <w:rPr>
          <w:rStyle w:val="KeywordTok0"/>
        </w:rPr>
        <w:t>randomForest</w:t>
      </w:r>
      <w:proofErr w:type="spellEnd"/>
      <w:r w:rsidR="0089210D">
        <w:rPr>
          <w:rStyle w:val="NormalTok0"/>
        </w:rPr>
        <w:t>(formula=?</w:t>
      </w:r>
      <w:r>
        <w:rPr>
          <w:rStyle w:val="NormalTok0"/>
        </w:rPr>
        <w:t xml:space="preserve">, </w:t>
      </w:r>
      <w:r>
        <w:rPr>
          <w:rStyle w:val="DataTypeTok0"/>
        </w:rPr>
        <w:t>data=</w:t>
      </w:r>
      <w:r w:rsidR="0089210D">
        <w:rPr>
          <w:rStyle w:val="NormalTok0"/>
        </w:rPr>
        <w:t>?</w:t>
      </w:r>
      <w:r>
        <w:rPr>
          <w:rStyle w:val="NormalTok0"/>
        </w:rPr>
        <w:t xml:space="preserve">, </w:t>
      </w:r>
      <w:proofErr w:type="spellStart"/>
      <w:r>
        <w:rPr>
          <w:rStyle w:val="DataTypeTok0"/>
        </w:rPr>
        <w:t>mtry</w:t>
      </w:r>
      <w:proofErr w:type="spellEnd"/>
      <w:r>
        <w:rPr>
          <w:rStyle w:val="DataTypeTok0"/>
        </w:rPr>
        <w:t>=</w:t>
      </w:r>
      <w:r w:rsidR="0089210D">
        <w:rPr>
          <w:rStyle w:val="NormalTok0"/>
        </w:rPr>
        <w:t>?</w:t>
      </w:r>
      <w:r>
        <w:rPr>
          <w:rStyle w:val="NormalTok0"/>
        </w:rPr>
        <w:t xml:space="preserve">, </w:t>
      </w:r>
      <w:proofErr w:type="spellStart"/>
      <w:r>
        <w:rPr>
          <w:rStyle w:val="DataTypeTok0"/>
        </w:rPr>
        <w:t>ntree</w:t>
      </w:r>
      <w:proofErr w:type="spellEnd"/>
      <w:r>
        <w:rPr>
          <w:rStyle w:val="DataTypeTok0"/>
        </w:rPr>
        <w:t>=</w:t>
      </w:r>
      <w:r w:rsidR="0089210D">
        <w:rPr>
          <w:rStyle w:val="DecValTok0"/>
        </w:rPr>
        <w:t>?</w:t>
      </w:r>
      <w:r>
        <w:rPr>
          <w:rStyle w:val="NormalTok0"/>
        </w:rPr>
        <w:t xml:space="preserve">, </w:t>
      </w:r>
      <w:proofErr w:type="spellStart"/>
      <w:r>
        <w:rPr>
          <w:rStyle w:val="DataTypeTok0"/>
        </w:rPr>
        <w:t>xtest</w:t>
      </w:r>
      <w:proofErr w:type="spellEnd"/>
      <w:r>
        <w:rPr>
          <w:rStyle w:val="DataTypeTok0"/>
        </w:rPr>
        <w:t>=</w:t>
      </w:r>
      <w:r w:rsidR="0089210D">
        <w:rPr>
          <w:rStyle w:val="NormalTok0"/>
        </w:rPr>
        <w:t>?</w:t>
      </w:r>
      <w:r>
        <w:br/>
      </w:r>
      <w:r>
        <w:rPr>
          <w:rStyle w:val="NormalTok0"/>
        </w:rPr>
        <w:t xml:space="preserve">                      </w:t>
      </w:r>
      <w:proofErr w:type="spellStart"/>
      <w:r>
        <w:rPr>
          <w:rStyle w:val="DataTypeTok0"/>
        </w:rPr>
        <w:t>ytest</w:t>
      </w:r>
      <w:proofErr w:type="spellEnd"/>
      <w:r>
        <w:rPr>
          <w:rStyle w:val="DataTypeTok0"/>
        </w:rPr>
        <w:t>=</w:t>
      </w:r>
      <w:r w:rsidR="0089210D">
        <w:rPr>
          <w:rStyle w:val="NormalTok0"/>
        </w:rPr>
        <w:t>?</w:t>
      </w:r>
      <w:r>
        <w:br/>
      </w:r>
      <w:r>
        <w:rPr>
          <w:rStyle w:val="NormalTok0"/>
        </w:rPr>
        <w:t xml:space="preserve">        oob.err[i]&lt;-rf.fit$err.rate[</w:t>
      </w:r>
      <w:r>
        <w:rPr>
          <w:rStyle w:val="DecValTok0"/>
        </w:rPr>
        <w:t>1000</w:t>
      </w:r>
      <w:r>
        <w:rPr>
          <w:rStyle w:val="NormalTok0"/>
        </w:rPr>
        <w:t>]</w:t>
      </w:r>
      <w:r>
        <w:br/>
      </w:r>
      <w:r>
        <w:rPr>
          <w:rStyle w:val="NormalTok0"/>
        </w:rPr>
        <w:t xml:space="preserve">        test.err[i]&lt;-</w:t>
      </w:r>
      <w:r>
        <w:rPr>
          <w:rStyle w:val="StringTok0"/>
        </w:rPr>
        <w:t xml:space="preserve"> </w:t>
      </w:r>
      <w:r>
        <w:rPr>
          <w:rStyle w:val="NormalTok0"/>
        </w:rPr>
        <w:t>rf.fit$test$err.rate[</w:t>
      </w:r>
      <w:r>
        <w:rPr>
          <w:rStyle w:val="DecValTok0"/>
        </w:rPr>
        <w:t>1000</w:t>
      </w:r>
      <w:r>
        <w:rPr>
          <w:rStyle w:val="NormalTok0"/>
        </w:rPr>
        <w:t>]</w:t>
      </w:r>
      <w:r>
        <w:br/>
      </w:r>
      <w:r>
        <w:rPr>
          <w:rStyle w:val="NormalTok0"/>
        </w:rPr>
        <w:t xml:space="preserve">        </w:t>
      </w:r>
      <w:r>
        <w:br/>
      </w:r>
      <w:r>
        <w:rPr>
          <w:rStyle w:val="NormalTok0"/>
        </w:rPr>
        <w:t xml:space="preserve">        </w:t>
      </w:r>
      <w:r>
        <w:rPr>
          <w:rStyle w:val="CommentTok0"/>
        </w:rPr>
        <w:t>#print progress of each i while computing</w:t>
      </w:r>
      <w:r>
        <w:br/>
      </w:r>
      <w:r>
        <w:rPr>
          <w:rStyle w:val="NormalTok0"/>
        </w:rPr>
        <w:t xml:space="preserve">        </w:t>
      </w:r>
      <w:r>
        <w:rPr>
          <w:rStyle w:val="KeywordTok0"/>
        </w:rPr>
        <w:t>cat</w:t>
      </w:r>
      <w:r>
        <w:rPr>
          <w:rStyle w:val="NormalTok0"/>
        </w:rPr>
        <w:t>(i,</w:t>
      </w:r>
      <w:r>
        <w:rPr>
          <w:rStyle w:val="StringTok0"/>
        </w:rPr>
        <w:t>" 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}</w:t>
      </w:r>
    </w:p>
    <w:p w14:paraId="5DC6C031" w14:textId="77777777" w:rsidR="004C3C12" w:rsidRDefault="00851692" w:rsidP="00FB5911">
      <w:pPr>
        <w:pStyle w:val="SourceCode"/>
        <w:spacing w:line="360" w:lineRule="auto"/>
      </w:pPr>
      <w:r>
        <w:rPr>
          <w:rStyle w:val="CommentTok0"/>
        </w:rPr>
        <w:lastRenderedPageBreak/>
        <w:t>#view two original vectors</w:t>
      </w:r>
      <w:r>
        <w:br/>
      </w:r>
      <w:r>
        <w:rPr>
          <w:rStyle w:val="NormalTok0"/>
        </w:rPr>
        <w:t>oob.err</w:t>
      </w:r>
    </w:p>
    <w:p w14:paraId="2CC7F503" w14:textId="77777777" w:rsidR="004C3C12" w:rsidRDefault="00851692" w:rsidP="00FB5911">
      <w:pPr>
        <w:pStyle w:val="SourceCode"/>
        <w:spacing w:line="360" w:lineRule="auto"/>
      </w:pPr>
      <w:proofErr w:type="spellStart"/>
      <w:r>
        <w:rPr>
          <w:rStyle w:val="NormalTok0"/>
        </w:rPr>
        <w:t>test.err</w:t>
      </w:r>
      <w:proofErr w:type="spellEnd"/>
    </w:p>
    <w:p w14:paraId="0E0F4C6F" w14:textId="77777777" w:rsidR="004C3C12" w:rsidRDefault="00851692" w:rsidP="00FB5911">
      <w:pPr>
        <w:pStyle w:val="SourceCode"/>
        <w:spacing w:line="360" w:lineRule="auto"/>
        <w:rPr>
          <w:rStyle w:val="NormalTok0"/>
        </w:rPr>
      </w:pPr>
      <w:r>
        <w:rPr>
          <w:rStyle w:val="CommentTok0"/>
        </w:rPr>
        <w:t xml:space="preserve">#plot error vectors against </w:t>
      </w:r>
      <w:proofErr w:type="spellStart"/>
      <w:r>
        <w:rPr>
          <w:rStyle w:val="CommentTok0"/>
        </w:rPr>
        <w:t>mtry</w:t>
      </w:r>
      <w:proofErr w:type="spellEnd"/>
      <w:r>
        <w:br/>
      </w:r>
      <w:r>
        <w:rPr>
          <w:rStyle w:val="CommentTok0"/>
        </w:rPr>
        <w:t>#first create data frame with all data</w:t>
      </w:r>
      <w:r>
        <w:br/>
      </w:r>
      <w:r>
        <w:rPr>
          <w:rStyle w:val="NormalTok0"/>
        </w:rPr>
        <w:t>plot.df&lt;-</w:t>
      </w:r>
      <w:r>
        <w:rPr>
          <w:rStyle w:val="StringTok0"/>
        </w:rPr>
        <w:t xml:space="preserve"> </w:t>
      </w:r>
      <w:proofErr w:type="gramStart"/>
      <w:r>
        <w:rPr>
          <w:rStyle w:val="KeywordTok0"/>
        </w:rPr>
        <w:t>data.frame</w:t>
      </w:r>
      <w:r>
        <w:rPr>
          <w:rStyle w:val="NormalTok0"/>
        </w:rPr>
        <w:t>(</w:t>
      </w:r>
      <w:proofErr w:type="gramEnd"/>
      <w:r>
        <w:rPr>
          <w:rStyle w:val="StringTok0"/>
        </w:rPr>
        <w:t>'mtry'</w:t>
      </w:r>
      <w:r>
        <w:rPr>
          <w:rStyle w:val="NormalTok0"/>
        </w:rPr>
        <w:t xml:space="preserve"> =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5</w:t>
      </w:r>
      <w:r>
        <w:rPr>
          <w:rStyle w:val="NormalTok0"/>
        </w:rPr>
        <w:t xml:space="preserve">), </w:t>
      </w:r>
      <w:r>
        <w:rPr>
          <w:rStyle w:val="StringTok0"/>
        </w:rPr>
        <w:t>'oob.err'</w:t>
      </w:r>
      <w:r>
        <w:rPr>
          <w:rStyle w:val="NormalTok0"/>
        </w:rPr>
        <w:t xml:space="preserve">=oob.err, </w:t>
      </w:r>
      <w:r>
        <w:rPr>
          <w:rStyle w:val="StringTok0"/>
        </w:rPr>
        <w:t>'test.err'</w:t>
      </w:r>
      <w:r>
        <w:rPr>
          <w:rStyle w:val="NormalTok0"/>
        </w:rPr>
        <w:t xml:space="preserve"> =</w:t>
      </w:r>
      <w:r>
        <w:rPr>
          <w:rStyle w:val="StringTok0"/>
        </w:rPr>
        <w:t xml:space="preserve"> </w:t>
      </w:r>
      <w:r>
        <w:rPr>
          <w:rStyle w:val="NormalTok0"/>
        </w:rPr>
        <w:t>test.err)</w:t>
      </w:r>
      <w:r>
        <w:br/>
      </w:r>
      <w:r>
        <w:rPr>
          <w:rStyle w:val="KeywordTok0"/>
        </w:rPr>
        <w:t>print</w:t>
      </w:r>
      <w:r>
        <w:rPr>
          <w:rStyle w:val="NormalTok0"/>
        </w:rPr>
        <w:t>(plot.df)</w:t>
      </w:r>
    </w:p>
    <w:p w14:paraId="7BF3F7B7" w14:textId="0EB83228" w:rsidR="0089210D" w:rsidRDefault="0089210D" w:rsidP="00FB5911">
      <w:pPr>
        <w:pStyle w:val="SourceCode"/>
        <w:spacing w:line="360" w:lineRule="auto"/>
        <w:rPr>
          <w:rStyle w:val="CommentTok0"/>
        </w:rPr>
      </w:pPr>
      <w:r>
        <w:rPr>
          <w:rStyle w:val="CommentTok0"/>
        </w:rPr>
        <w:t>#</w:t>
      </w:r>
      <w:r w:rsidR="00334D75">
        <w:rPr>
          <w:rStyle w:val="CommentTok0"/>
        </w:rPr>
        <w:t xml:space="preserve"> ‘gather</w:t>
      </w:r>
      <w:r>
        <w:rPr>
          <w:rStyle w:val="CommentTok0"/>
        </w:rPr>
        <w:t>ing</w:t>
      </w:r>
      <w:r w:rsidR="00334D75">
        <w:rPr>
          <w:rStyle w:val="CommentTok0"/>
        </w:rPr>
        <w:t>’</w:t>
      </w:r>
      <w:r>
        <w:rPr>
          <w:rStyle w:val="CommentTok0"/>
        </w:rPr>
        <w:t xml:space="preserve"> is often req</w:t>
      </w:r>
      <w:r w:rsidR="00334D75">
        <w:rPr>
          <w:rStyle w:val="CommentTok0"/>
        </w:rPr>
        <w:t xml:space="preserve">uired to work well with </w:t>
      </w:r>
      <w:proofErr w:type="spellStart"/>
      <w:r w:rsidR="00334D75">
        <w:rPr>
          <w:rStyle w:val="CommentTok0"/>
        </w:rPr>
        <w:t>ggplot</w:t>
      </w:r>
      <w:proofErr w:type="spellEnd"/>
      <w:r w:rsidR="00334D75">
        <w:rPr>
          <w:rStyle w:val="CommentTok0"/>
        </w:rPr>
        <w:t xml:space="preserve"> grammar of graphics</w:t>
      </w:r>
    </w:p>
    <w:p w14:paraId="3C85D737" w14:textId="50867A2B" w:rsidR="00334D75" w:rsidRDefault="00334D75" w:rsidP="00FB5911">
      <w:pPr>
        <w:pStyle w:val="SourceCode"/>
        <w:spacing w:line="360" w:lineRule="auto"/>
        <w:rPr>
          <w:rStyle w:val="CommentTok0"/>
        </w:rPr>
      </w:pPr>
      <w:r>
        <w:rPr>
          <w:rStyle w:val="CommentTok0"/>
        </w:rPr>
        <w:t xml:space="preserve"># </w:t>
      </w:r>
      <w:proofErr w:type="gramStart"/>
      <w:r>
        <w:rPr>
          <w:rStyle w:val="CommentTok0"/>
        </w:rPr>
        <w:t>to</w:t>
      </w:r>
      <w:proofErr w:type="gramEnd"/>
      <w:r>
        <w:rPr>
          <w:rStyle w:val="CommentTok0"/>
        </w:rPr>
        <w:t xml:space="preserve"> understand how the function works, type:</w:t>
      </w:r>
    </w:p>
    <w:p w14:paraId="445151E7" w14:textId="5209A301" w:rsidR="00334D75" w:rsidRDefault="00334D75" w:rsidP="00FB5911">
      <w:pPr>
        <w:pStyle w:val="SourceCode"/>
        <w:spacing w:line="360" w:lineRule="auto"/>
        <w:rPr>
          <w:rStyle w:val="NormalTok0"/>
        </w:rPr>
      </w:pPr>
      <w:r>
        <w:rPr>
          <w:rStyle w:val="NormalTok0"/>
        </w:rPr>
        <w:t xml:space="preserve">?gather </w:t>
      </w:r>
    </w:p>
    <w:p w14:paraId="59732CED" w14:textId="5A1E6D65" w:rsidR="004C3C12" w:rsidRDefault="00851692" w:rsidP="00FB5911">
      <w:pPr>
        <w:pStyle w:val="SourceCode"/>
        <w:spacing w:line="360" w:lineRule="auto"/>
      </w:pPr>
      <w:proofErr w:type="spellStart"/>
      <w:r>
        <w:rPr>
          <w:rStyle w:val="NormalTok0"/>
        </w:rPr>
        <w:t>plot.df</w:t>
      </w:r>
      <w:proofErr w:type="spellEnd"/>
      <w:r>
        <w:rPr>
          <w:rStyle w:val="NormalTok0"/>
        </w:rPr>
        <w:t>&lt;-</w:t>
      </w:r>
      <w:r>
        <w:rPr>
          <w:rStyle w:val="StringTok0"/>
        </w:rPr>
        <w:t xml:space="preserve"> </w:t>
      </w:r>
      <w:proofErr w:type="gramStart"/>
      <w:r w:rsidR="00334D75">
        <w:rPr>
          <w:rStyle w:val="KeywordTok0"/>
        </w:rPr>
        <w:t>gather</w:t>
      </w:r>
      <w:r>
        <w:rPr>
          <w:rStyle w:val="NormalTok0"/>
        </w:rPr>
        <w:t>(</w:t>
      </w:r>
      <w:proofErr w:type="spellStart"/>
      <w:proofErr w:type="gramEnd"/>
      <w:r>
        <w:rPr>
          <w:rStyle w:val="NormalTok0"/>
        </w:rPr>
        <w:t>plot.df</w:t>
      </w:r>
      <w:proofErr w:type="spellEnd"/>
      <w:r>
        <w:rPr>
          <w:rStyle w:val="NormalTok0"/>
        </w:rPr>
        <w:t xml:space="preserve">, </w:t>
      </w:r>
      <w:r w:rsidR="00334D75">
        <w:rPr>
          <w:rStyle w:val="DataTypeTok0"/>
        </w:rPr>
        <w:t>key</w:t>
      </w:r>
      <w:r>
        <w:rPr>
          <w:rStyle w:val="DataTypeTok0"/>
        </w:rPr>
        <w:t>=</w:t>
      </w:r>
      <w:r w:rsidR="00334D75">
        <w:rPr>
          <w:rStyle w:val="StringTok0"/>
        </w:rPr>
        <w:t xml:space="preserve">variable, </w:t>
      </w:r>
      <w:r w:rsidR="00334D75">
        <w:rPr>
          <w:rStyle w:val="DataTypeTok0"/>
        </w:rPr>
        <w:t>value =</w:t>
      </w:r>
      <w:r w:rsidR="00334D75">
        <w:rPr>
          <w:rStyle w:val="StringTok0"/>
        </w:rPr>
        <w:t>value,</w:t>
      </w:r>
      <w:r w:rsidR="00334D75" w:rsidRPr="00334D75">
        <w:rPr>
          <w:rStyle w:val="DataTypeTok0"/>
        </w:rPr>
        <w:t xml:space="preserve"> </w:t>
      </w:r>
      <w:r w:rsidR="00334D75">
        <w:rPr>
          <w:rStyle w:val="DataTypeTok0"/>
        </w:rPr>
        <w:t>-</w:t>
      </w:r>
      <w:proofErr w:type="spellStart"/>
      <w:r w:rsidR="00334D75">
        <w:rPr>
          <w:rStyle w:val="DataTypeTok0"/>
        </w:rPr>
        <w:t>mtry</w:t>
      </w:r>
      <w:proofErr w:type="spellEnd"/>
      <w:r>
        <w:rPr>
          <w:rStyle w:val="NormalTok0"/>
        </w:rPr>
        <w:t>)</w:t>
      </w:r>
      <w:r>
        <w:br/>
      </w:r>
      <w:r>
        <w:rPr>
          <w:rStyle w:val="KeywordTok0"/>
        </w:rPr>
        <w:t>print</w:t>
      </w:r>
      <w:r>
        <w:rPr>
          <w:rStyle w:val="NormalTok0"/>
        </w:rPr>
        <w:t>(</w:t>
      </w:r>
      <w:proofErr w:type="spellStart"/>
      <w:r>
        <w:rPr>
          <w:rStyle w:val="NormalTok0"/>
        </w:rPr>
        <w:t>plot.df</w:t>
      </w:r>
      <w:proofErr w:type="spellEnd"/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 xml:space="preserve">#plot </w:t>
      </w:r>
      <w:r w:rsidR="0089210D">
        <w:rPr>
          <w:rStyle w:val="CommentTok0"/>
        </w:rPr>
        <w:t xml:space="preserve">values of OOB error and test error vs </w:t>
      </w:r>
      <w:proofErr w:type="spellStart"/>
      <w:r w:rsidR="0089210D">
        <w:rPr>
          <w:rStyle w:val="CommentTok0"/>
        </w:rPr>
        <w:t>mtry</w:t>
      </w:r>
      <w:proofErr w:type="spellEnd"/>
      <w:r w:rsidR="0089210D">
        <w:rPr>
          <w:rStyle w:val="CommentTok0"/>
        </w:rPr>
        <w:t xml:space="preserve"> </w:t>
      </w:r>
      <w:r>
        <w:rPr>
          <w:rStyle w:val="CommentTok0"/>
        </w:rPr>
        <w:t xml:space="preserve">using </w:t>
      </w:r>
      <w:proofErr w:type="spellStart"/>
      <w:r>
        <w:rPr>
          <w:rStyle w:val="CommentTok0"/>
        </w:rPr>
        <w:t>ggplot</w:t>
      </w:r>
      <w:proofErr w:type="spellEnd"/>
      <w:r w:rsidR="0089210D">
        <w:rPr>
          <w:rStyle w:val="CommentTok0"/>
        </w:rPr>
        <w:t xml:space="preserve">. </w:t>
      </w:r>
      <w:proofErr w:type="spellStart"/>
      <w:r w:rsidR="0089210D">
        <w:rPr>
          <w:rStyle w:val="CommentTok0"/>
        </w:rPr>
        <w:t>Colour</w:t>
      </w:r>
      <w:proofErr w:type="spellEnd"/>
      <w:r w:rsidR="0089210D">
        <w:rPr>
          <w:rStyle w:val="CommentTok0"/>
        </w:rPr>
        <w:t xml:space="preserve"> lines by either OOB or test. Each column variable should be used in </w:t>
      </w:r>
      <w:proofErr w:type="spellStart"/>
      <w:proofErr w:type="gramStart"/>
      <w:r w:rsidR="0089210D">
        <w:rPr>
          <w:rStyle w:val="CommentTok0"/>
        </w:rPr>
        <w:t>aes</w:t>
      </w:r>
      <w:proofErr w:type="spellEnd"/>
      <w:r w:rsidR="0089210D">
        <w:rPr>
          <w:rStyle w:val="CommentTok0"/>
        </w:rPr>
        <w:t>(</w:t>
      </w:r>
      <w:proofErr w:type="gramEnd"/>
      <w:r w:rsidR="0089210D">
        <w:rPr>
          <w:rStyle w:val="CommentTok0"/>
        </w:rPr>
        <w:t>)</w:t>
      </w:r>
      <w:r>
        <w:br/>
      </w:r>
      <w:proofErr w:type="spellStart"/>
      <w:r>
        <w:rPr>
          <w:rStyle w:val="KeywordTok0"/>
        </w:rPr>
        <w:t>ggplot</w:t>
      </w:r>
      <w:proofErr w:type="spellEnd"/>
      <w:r>
        <w:rPr>
          <w:rStyle w:val="NormalTok0"/>
        </w:rPr>
        <w:t>(</w:t>
      </w:r>
      <w:r>
        <w:rPr>
          <w:rStyle w:val="DataTypeTok0"/>
        </w:rPr>
        <w:t>data=</w:t>
      </w:r>
      <w:r>
        <w:rPr>
          <w:rStyle w:val="NormalTok0"/>
        </w:rPr>
        <w:t xml:space="preserve"> </w:t>
      </w:r>
      <w:proofErr w:type="spellStart"/>
      <w:r>
        <w:rPr>
          <w:rStyle w:val="NormalTok0"/>
        </w:rPr>
        <w:t>plot.df</w:t>
      </w:r>
      <w:proofErr w:type="spellEnd"/>
      <w:r>
        <w:rPr>
          <w:rStyle w:val="NormalTok0"/>
        </w:rPr>
        <w:t xml:space="preserve">, </w:t>
      </w:r>
      <w:proofErr w:type="spellStart"/>
      <w:r>
        <w:rPr>
          <w:rStyle w:val="KeywordTok0"/>
        </w:rPr>
        <w:t>aes</w:t>
      </w:r>
      <w:proofErr w:type="spellEnd"/>
      <w:r>
        <w:rPr>
          <w:rStyle w:val="NormalTok0"/>
        </w:rPr>
        <w:t>(</w:t>
      </w:r>
      <w:r>
        <w:rPr>
          <w:rStyle w:val="DataTypeTok0"/>
        </w:rPr>
        <w:t>x=</w:t>
      </w:r>
      <w:r w:rsidR="0089210D">
        <w:rPr>
          <w:rStyle w:val="NormalTok0"/>
        </w:rPr>
        <w:t>?</w:t>
      </w:r>
      <w:r>
        <w:rPr>
          <w:rStyle w:val="NormalTok0"/>
        </w:rPr>
        <w:t xml:space="preserve">, </w:t>
      </w:r>
      <w:r>
        <w:rPr>
          <w:rStyle w:val="DataTypeTok0"/>
        </w:rPr>
        <w:t>y=</w:t>
      </w:r>
      <w:r w:rsidR="0089210D">
        <w:rPr>
          <w:rStyle w:val="NormalTok0"/>
        </w:rPr>
        <w:t>value</w:t>
      </w:r>
      <w:r>
        <w:rPr>
          <w:rStyle w:val="NormalTok0"/>
        </w:rPr>
        <w:t xml:space="preserve">, </w:t>
      </w:r>
      <w:proofErr w:type="spellStart"/>
      <w:r>
        <w:rPr>
          <w:rStyle w:val="DataTypeTok0"/>
        </w:rPr>
        <w:t>colour</w:t>
      </w:r>
      <w:proofErr w:type="spellEnd"/>
      <w:r>
        <w:rPr>
          <w:rStyle w:val="DataTypeTok0"/>
        </w:rPr>
        <w:t>=</w:t>
      </w:r>
      <w:r w:rsidR="0089210D">
        <w:rPr>
          <w:rStyle w:val="NormalTok0"/>
        </w:rPr>
        <w:t xml:space="preserve">? </w:t>
      </w:r>
      <w:r>
        <w:rPr>
          <w:rStyle w:val="NormalTok0"/>
        </w:rPr>
        <w:t>)) +</w:t>
      </w:r>
      <w:r>
        <w:br/>
      </w:r>
      <w:r>
        <w:rPr>
          <w:rStyle w:val="StringTok0"/>
        </w:rPr>
        <w:t xml:space="preserve">        </w:t>
      </w:r>
      <w:r>
        <w:rPr>
          <w:rStyle w:val="KeywordTok0"/>
        </w:rPr>
        <w:t>geom_line</w:t>
      </w:r>
      <w:r>
        <w:rPr>
          <w:rStyle w:val="NormalTok0"/>
        </w:rPr>
        <w:t>(</w:t>
      </w:r>
      <w:r>
        <w:rPr>
          <w:rStyle w:val="DataTypeTok0"/>
        </w:rPr>
        <w:t>size =</w:t>
      </w:r>
      <w:r>
        <w:rPr>
          <w:rStyle w:val="DecValTok0"/>
        </w:rPr>
        <w:t>1</w:t>
      </w:r>
      <w:r>
        <w:rPr>
          <w:rStyle w:val="NormalTok0"/>
        </w:rPr>
        <w:t>) +</w:t>
      </w:r>
      <w:r>
        <w:br/>
      </w:r>
      <w:r>
        <w:rPr>
          <w:rStyle w:val="StringTok0"/>
        </w:rPr>
        <w:t xml:space="preserve">        </w:t>
      </w:r>
      <w:r>
        <w:rPr>
          <w:rStyle w:val="KeywordTok0"/>
        </w:rPr>
        <w:t>geom_point</w:t>
      </w:r>
      <w:r>
        <w:rPr>
          <w:rStyle w:val="NormalTok0"/>
        </w:rPr>
        <w:t>(</w:t>
      </w:r>
      <w:r>
        <w:rPr>
          <w:rStyle w:val="DataTypeTok0"/>
        </w:rPr>
        <w:t>size=</w:t>
      </w:r>
      <w:r>
        <w:rPr>
          <w:rStyle w:val="DecValTok0"/>
        </w:rPr>
        <w:t>3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      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y=</w:t>
      </w:r>
      <w:r>
        <w:rPr>
          <w:rStyle w:val="StringTok0"/>
        </w:rPr>
        <w:t>'error'</w:t>
      </w:r>
      <w:r>
        <w:rPr>
          <w:rStyle w:val="NormalTok0"/>
        </w:rPr>
        <w:t>)</w:t>
      </w:r>
    </w:p>
    <w:p w14:paraId="328F6D45" w14:textId="77777777" w:rsidR="004C3C12" w:rsidRDefault="004C3C12" w:rsidP="00FB5911">
      <w:pPr>
        <w:spacing w:line="360" w:lineRule="auto"/>
      </w:pPr>
    </w:p>
    <w:p w14:paraId="197F7889" w14:textId="49A8D153" w:rsidR="006E4CF2" w:rsidRDefault="00851692" w:rsidP="00FB5911">
      <w:pPr>
        <w:spacing w:line="360" w:lineRule="auto"/>
      </w:pPr>
      <w:r>
        <w:t xml:space="preserve">Which mtry is optimal? </w:t>
      </w:r>
    </w:p>
    <w:p w14:paraId="6C734C7E" w14:textId="77777777" w:rsidR="00334D75" w:rsidRDefault="00334D75" w:rsidP="00FB5911">
      <w:pPr>
        <w:spacing w:line="360" w:lineRule="auto"/>
      </w:pPr>
    </w:p>
    <w:p w14:paraId="4A3FE454" w14:textId="77777777" w:rsidR="004C3C12" w:rsidRDefault="00851692" w:rsidP="00FB5911">
      <w:pPr>
        <w:pStyle w:val="Compact"/>
        <w:numPr>
          <w:ilvl w:val="0"/>
          <w:numId w:val="16"/>
        </w:numPr>
        <w:spacing w:line="360" w:lineRule="auto"/>
      </w:pPr>
      <w:r>
        <w:t>Make final forest and look at test set confusion matrix, print below. Better than single tree?</w:t>
      </w:r>
    </w:p>
    <w:p w14:paraId="10274C13" w14:textId="77777777" w:rsidR="004C3C12" w:rsidRDefault="00851692" w:rsidP="00FB5911">
      <w:pPr>
        <w:pStyle w:val="SourceCode"/>
        <w:spacing w:line="360" w:lineRule="auto"/>
        <w:rPr>
          <w:rStyle w:val="NormalTok0"/>
        </w:rPr>
      </w:pPr>
      <w:r>
        <w:rPr>
          <w:rStyle w:val="CommentTok0"/>
        </w:rPr>
        <w:t>#set importance = TRUE</w:t>
      </w:r>
      <w:r>
        <w:br/>
      </w:r>
      <w:proofErr w:type="spellStart"/>
      <w:r>
        <w:rPr>
          <w:rStyle w:val="NormalTok0"/>
        </w:rPr>
        <w:t>rf.fit</w:t>
      </w:r>
      <w:proofErr w:type="spellEnd"/>
      <w:r>
        <w:rPr>
          <w:rStyle w:val="NormalTok0"/>
        </w:rPr>
        <w:t>&lt;-</w:t>
      </w:r>
      <w:r>
        <w:rPr>
          <w:rStyle w:val="StringTok0"/>
        </w:rPr>
        <w:t xml:space="preserve"> </w:t>
      </w:r>
      <w:proofErr w:type="spellStart"/>
      <w:r>
        <w:rPr>
          <w:rStyle w:val="KeywordTok0"/>
        </w:rPr>
        <w:t>randomForest</w:t>
      </w:r>
      <w:proofErr w:type="spellEnd"/>
      <w:r w:rsidR="006E4CF2">
        <w:rPr>
          <w:rStyle w:val="NormalTok0"/>
        </w:rPr>
        <w:t>(formula?</w:t>
      </w:r>
      <w:r>
        <w:rPr>
          <w:rStyle w:val="NormalTok0"/>
        </w:rPr>
        <w:t xml:space="preserve">, </w:t>
      </w:r>
      <w:r>
        <w:rPr>
          <w:rStyle w:val="DataTypeTok0"/>
        </w:rPr>
        <w:t>data=</w:t>
      </w:r>
      <w:r w:rsidR="006E4CF2">
        <w:rPr>
          <w:rStyle w:val="NormalTok0"/>
        </w:rPr>
        <w:t>?</w:t>
      </w:r>
      <w:r>
        <w:rPr>
          <w:rStyle w:val="NormalTok0"/>
        </w:rPr>
        <w:t xml:space="preserve">, </w:t>
      </w:r>
      <w:proofErr w:type="spellStart"/>
      <w:r>
        <w:rPr>
          <w:rStyle w:val="DataTypeTok0"/>
        </w:rPr>
        <w:t>mtry</w:t>
      </w:r>
      <w:proofErr w:type="spellEnd"/>
      <w:r>
        <w:rPr>
          <w:rStyle w:val="DataTypeTok0"/>
        </w:rPr>
        <w:t>=</w:t>
      </w:r>
      <w:r w:rsidR="006E4CF2">
        <w:rPr>
          <w:rStyle w:val="DecValTok0"/>
        </w:rPr>
        <w:t>?</w:t>
      </w:r>
      <w:r>
        <w:rPr>
          <w:rStyle w:val="NormalTok0"/>
        </w:rPr>
        <w:t xml:space="preserve">, </w:t>
      </w:r>
      <w:proofErr w:type="spellStart"/>
      <w:r>
        <w:rPr>
          <w:rStyle w:val="DataTypeTok0"/>
        </w:rPr>
        <w:t>ntree</w:t>
      </w:r>
      <w:proofErr w:type="spellEnd"/>
      <w:r>
        <w:rPr>
          <w:rStyle w:val="DataTypeTok0"/>
        </w:rPr>
        <w:t>=</w:t>
      </w:r>
      <w:r w:rsidR="006E4CF2">
        <w:rPr>
          <w:rStyle w:val="DecValTok0"/>
        </w:rPr>
        <w:t>?</w:t>
      </w:r>
      <w:r>
        <w:rPr>
          <w:rStyle w:val="NormalTok0"/>
        </w:rPr>
        <w:t xml:space="preserve">, </w:t>
      </w:r>
      <w:proofErr w:type="spellStart"/>
      <w:r>
        <w:rPr>
          <w:rStyle w:val="DataTypeTok0"/>
        </w:rPr>
        <w:t>xtest</w:t>
      </w:r>
      <w:proofErr w:type="spellEnd"/>
      <w:r>
        <w:rPr>
          <w:rStyle w:val="DataTypeTok0"/>
        </w:rPr>
        <w:t>=</w:t>
      </w:r>
      <w:r>
        <w:rPr>
          <w:rStyle w:val="NormalTok0"/>
        </w:rPr>
        <w:t>test[,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9</w:t>
      </w:r>
      <w:r>
        <w:rPr>
          <w:rStyle w:val="NormalTok0"/>
        </w:rPr>
        <w:t>],</w:t>
      </w:r>
      <w:r>
        <w:br/>
      </w:r>
      <w:r>
        <w:rPr>
          <w:rStyle w:val="NormalTok0"/>
        </w:rPr>
        <w:lastRenderedPageBreak/>
        <w:t xml:space="preserve">                      </w:t>
      </w:r>
      <w:proofErr w:type="spellStart"/>
      <w:r>
        <w:rPr>
          <w:rStyle w:val="DataTypeTok0"/>
        </w:rPr>
        <w:t>ytest</w:t>
      </w:r>
      <w:proofErr w:type="spellEnd"/>
      <w:r>
        <w:rPr>
          <w:rStyle w:val="DataTypeTok0"/>
        </w:rPr>
        <w:t>=</w:t>
      </w:r>
      <w:r>
        <w:rPr>
          <w:rStyle w:val="NormalTok0"/>
        </w:rPr>
        <w:t>test[,</w:t>
      </w:r>
      <w:r>
        <w:rPr>
          <w:rStyle w:val="DecValTok0"/>
        </w:rPr>
        <w:t>10</w:t>
      </w:r>
      <w:r>
        <w:rPr>
          <w:rStyle w:val="NormalTok0"/>
        </w:rPr>
        <w:t xml:space="preserve">], </w:t>
      </w:r>
      <w:r>
        <w:rPr>
          <w:rStyle w:val="DataTypeTok0"/>
        </w:rPr>
        <w:t>importance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#view results</w:t>
      </w:r>
      <w:r>
        <w:br/>
      </w:r>
      <w:proofErr w:type="spellStart"/>
      <w:r>
        <w:rPr>
          <w:rStyle w:val="NormalTok0"/>
        </w:rPr>
        <w:t>rf.fit</w:t>
      </w:r>
      <w:proofErr w:type="spellEnd"/>
    </w:p>
    <w:p w14:paraId="4E9E3B69" w14:textId="77777777" w:rsidR="006E4CF2" w:rsidRDefault="006E4CF2" w:rsidP="00FB5911">
      <w:pPr>
        <w:pStyle w:val="SourceCode"/>
        <w:spacing w:line="360" w:lineRule="auto"/>
      </w:pPr>
    </w:p>
    <w:p w14:paraId="275A0210" w14:textId="77777777" w:rsidR="004C3C12" w:rsidRDefault="00851692" w:rsidP="00FB5911">
      <w:pPr>
        <w:pStyle w:val="Compact"/>
        <w:numPr>
          <w:ilvl w:val="0"/>
          <w:numId w:val="17"/>
        </w:numPr>
        <w:spacing w:line="360" w:lineRule="auto"/>
      </w:pPr>
      <w:r>
        <w:t>Look at variable importances</w:t>
      </w:r>
    </w:p>
    <w:p w14:paraId="430DEE43" w14:textId="77777777" w:rsidR="004C3C12" w:rsidRDefault="00851692" w:rsidP="00FB5911">
      <w:pPr>
        <w:pStyle w:val="SourceCode"/>
        <w:spacing w:line="360" w:lineRule="auto"/>
      </w:pPr>
      <w:r>
        <w:rPr>
          <w:rStyle w:val="KeywordTok0"/>
        </w:rPr>
        <w:t>importance</w:t>
      </w:r>
      <w:r>
        <w:rPr>
          <w:rStyle w:val="NormalTok0"/>
        </w:rPr>
        <w:t>(rf.fit)</w:t>
      </w:r>
    </w:p>
    <w:p w14:paraId="087A6100" w14:textId="77777777" w:rsidR="004C3C12" w:rsidRDefault="00851692" w:rsidP="00FB5911">
      <w:pPr>
        <w:pStyle w:val="SourceCode"/>
        <w:spacing w:line="360" w:lineRule="auto"/>
      </w:pPr>
      <w:proofErr w:type="spellStart"/>
      <w:proofErr w:type="gramStart"/>
      <w:r>
        <w:rPr>
          <w:rStyle w:val="KeywordTok0"/>
        </w:rPr>
        <w:t>varImpPlot</w:t>
      </w:r>
      <w:proofErr w:type="spellEnd"/>
      <w:r>
        <w:rPr>
          <w:rStyle w:val="NormalTok0"/>
        </w:rPr>
        <w:t>(</w:t>
      </w:r>
      <w:proofErr w:type="spellStart"/>
      <w:proofErr w:type="gramEnd"/>
      <w:r>
        <w:rPr>
          <w:rStyle w:val="NormalTok0"/>
        </w:rPr>
        <w:t>rf.fit</w:t>
      </w:r>
      <w:proofErr w:type="spellEnd"/>
      <w:r>
        <w:rPr>
          <w:rStyle w:val="NormalTok0"/>
        </w:rPr>
        <w:t xml:space="preserve">, </w:t>
      </w:r>
      <w:r>
        <w:rPr>
          <w:rStyle w:val="DataTypeTok0"/>
        </w:rPr>
        <w:t>scale=</w:t>
      </w:r>
      <w:r>
        <w:rPr>
          <w:rStyle w:val="OtherTok0"/>
        </w:rPr>
        <w:t>FALSE</w:t>
      </w:r>
      <w:r>
        <w:rPr>
          <w:rStyle w:val="NormalTok0"/>
        </w:rPr>
        <w:t>)</w:t>
      </w:r>
    </w:p>
    <w:p w14:paraId="46790214" w14:textId="77777777" w:rsidR="004C3C12" w:rsidRDefault="006E4CF2" w:rsidP="00FB5911">
      <w:pPr>
        <w:pStyle w:val="Compact"/>
        <w:numPr>
          <w:ilvl w:val="0"/>
          <w:numId w:val="18"/>
        </w:numPr>
        <w:spacing w:line="360" w:lineRule="auto"/>
      </w:pPr>
      <w:r>
        <w:t>How a</w:t>
      </w:r>
      <w:r w:rsidR="00851692">
        <w:t>re the variable importances different for the two different methods?</w:t>
      </w:r>
    </w:p>
    <w:p w14:paraId="2B5184CC" w14:textId="77777777" w:rsidR="006E4CF2" w:rsidRDefault="006E4CF2" w:rsidP="006E4CF2">
      <w:pPr>
        <w:pStyle w:val="Compact"/>
        <w:spacing w:line="360" w:lineRule="auto"/>
        <w:ind w:left="480"/>
      </w:pPr>
    </w:p>
    <w:p w14:paraId="71603D2E" w14:textId="77777777" w:rsidR="006E4CF2" w:rsidRDefault="006E4CF2" w:rsidP="006E4CF2">
      <w:pPr>
        <w:pStyle w:val="Compact"/>
        <w:spacing w:line="360" w:lineRule="auto"/>
        <w:ind w:left="480"/>
      </w:pPr>
    </w:p>
    <w:p w14:paraId="1417FAF6" w14:textId="77777777" w:rsidR="004C3C12" w:rsidRDefault="00851692" w:rsidP="00FB5911">
      <w:pPr>
        <w:spacing w:line="360" w:lineRule="auto"/>
      </w:pPr>
      <w:r>
        <w:t>Note: in reality, randomForest variable importances are biased esp. towards correlated variables and variables with many categories. Should use cforest() in 'party' package for purpose of variable importance.</w:t>
      </w:r>
    </w:p>
    <w:p w14:paraId="77035C8C" w14:textId="77777777" w:rsidR="004C3C12" w:rsidRDefault="00851692" w:rsidP="00FB5911">
      <w:pPr>
        <w:spacing w:line="360" w:lineRule="auto"/>
      </w:pPr>
      <w:r>
        <w:t>Do you think we would have correlated variables?</w:t>
      </w:r>
    </w:p>
    <w:p w14:paraId="57025501" w14:textId="77777777" w:rsidR="006E4CF2" w:rsidRDefault="006E4CF2" w:rsidP="00FB5911">
      <w:pPr>
        <w:spacing w:line="360" w:lineRule="auto"/>
      </w:pPr>
    </w:p>
    <w:p w14:paraId="0F83E1CE" w14:textId="77777777" w:rsidR="006E4CF2" w:rsidRDefault="006E4CF2" w:rsidP="00FB5911">
      <w:pPr>
        <w:spacing w:line="360" w:lineRule="auto"/>
      </w:pPr>
    </w:p>
    <w:p w14:paraId="517A5887" w14:textId="77777777" w:rsidR="004C3C12" w:rsidRDefault="00851692" w:rsidP="00FB5911">
      <w:pPr>
        <w:pStyle w:val="Compact"/>
        <w:numPr>
          <w:ilvl w:val="0"/>
          <w:numId w:val="19"/>
        </w:numPr>
        <w:spacing w:line="360" w:lineRule="auto"/>
      </w:pPr>
      <w:r>
        <w:t xml:space="preserve">Optional: tune mtry parameter using </w:t>
      </w:r>
      <w:proofErr w:type="gramStart"/>
      <w:r>
        <w:t>tuneRF(</w:t>
      </w:r>
      <w:proofErr w:type="gramEnd"/>
      <w:r>
        <w:t>) function. Google to help if needed.</w:t>
      </w:r>
    </w:p>
    <w:p w14:paraId="5DA311D3" w14:textId="77777777" w:rsidR="004C3C12" w:rsidRDefault="00851692" w:rsidP="00FB5911">
      <w:pPr>
        <w:pStyle w:val="SourceCode"/>
        <w:spacing w:line="360" w:lineRule="auto"/>
        <w:rPr>
          <w:rStyle w:val="VerbatimChar"/>
        </w:rPr>
      </w:pPr>
      <w:r>
        <w:rPr>
          <w:rStyle w:val="VerbatimChar"/>
        </w:rPr>
        <w:t>?</w:t>
      </w:r>
      <w:proofErr w:type="spellStart"/>
      <w:r>
        <w:rPr>
          <w:rStyle w:val="VerbatimChar"/>
        </w:rPr>
        <w:t>tuneRF</w:t>
      </w:r>
      <w:proofErr w:type="spellEnd"/>
    </w:p>
    <w:p w14:paraId="53EFC33D" w14:textId="77777777" w:rsidR="006E4CF2" w:rsidRDefault="006E4CF2" w:rsidP="00FB5911">
      <w:pPr>
        <w:pStyle w:val="SourceCode"/>
        <w:spacing w:line="360" w:lineRule="auto"/>
      </w:pPr>
    </w:p>
    <w:p w14:paraId="51FA3B3A" w14:textId="77777777" w:rsidR="006E4CF2" w:rsidRDefault="006E4CF2" w:rsidP="00FB5911">
      <w:pPr>
        <w:spacing w:line="360" w:lineRule="auto"/>
      </w:pPr>
    </w:p>
    <w:p w14:paraId="07BF02C1" w14:textId="1E4A7AD5" w:rsidR="004C3C12" w:rsidRDefault="00851692" w:rsidP="00FB5911">
      <w:pPr>
        <w:pStyle w:val="Heading2"/>
        <w:spacing w:line="360" w:lineRule="auto"/>
      </w:pPr>
      <w:bookmarkStart w:id="3" w:name="end-week-2"/>
      <w:bookmarkEnd w:id="3"/>
      <w:r>
        <w:t xml:space="preserve">End </w:t>
      </w:r>
    </w:p>
    <w:sectPr w:rsidR="004C3C12" w:rsidSect="004B5C56">
      <w:pgSz w:w="12240" w:h="15840"/>
      <w:pgMar w:top="1440" w:right="118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61D76"/>
    <w:multiLevelType w:val="multilevel"/>
    <w:tmpl w:val="43C2E95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37A2D9E"/>
    <w:multiLevelType w:val="multilevel"/>
    <w:tmpl w:val="EABE37F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FC8BD19"/>
    <w:multiLevelType w:val="multilevel"/>
    <w:tmpl w:val="FB3A816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2B282A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B10FD37"/>
    <w:multiLevelType w:val="multilevel"/>
    <w:tmpl w:val="BED69394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C9A0598"/>
    <w:multiLevelType w:val="multilevel"/>
    <w:tmpl w:val="F2D6C1C2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A522288"/>
    <w:multiLevelType w:val="multilevel"/>
    <w:tmpl w:val="439C3D5C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FBFEEC5C"/>
    <w:multiLevelType w:val="multilevel"/>
    <w:tmpl w:val="720C983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C1E490D"/>
    <w:multiLevelType w:val="multilevel"/>
    <w:tmpl w:val="9F3C56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087F025"/>
    <w:multiLevelType w:val="multilevel"/>
    <w:tmpl w:val="422618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DBC5411"/>
    <w:multiLevelType w:val="multilevel"/>
    <w:tmpl w:val="4BFEE65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097CB22"/>
    <w:multiLevelType w:val="multilevel"/>
    <w:tmpl w:val="34121714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717532A"/>
    <w:multiLevelType w:val="multilevel"/>
    <w:tmpl w:val="2048D3C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76811C4"/>
    <w:multiLevelType w:val="multilevel"/>
    <w:tmpl w:val="7A36FAB0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8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1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2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3">
    <w:abstractNumId w:val="4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4">
    <w:abstractNumId w:val="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5">
    <w:abstractNumId w:val="1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6">
    <w:abstractNumId w:val="5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7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8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9">
    <w:abstractNumId w:val="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20">
    <w:abstractNumId w:val="1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86D59"/>
    <w:rsid w:val="00305623"/>
    <w:rsid w:val="00334D75"/>
    <w:rsid w:val="004B5C56"/>
    <w:rsid w:val="004C3C12"/>
    <w:rsid w:val="004E29B3"/>
    <w:rsid w:val="00590D07"/>
    <w:rsid w:val="006E4CF2"/>
    <w:rsid w:val="00784D58"/>
    <w:rsid w:val="0083798B"/>
    <w:rsid w:val="00851692"/>
    <w:rsid w:val="0089210D"/>
    <w:rsid w:val="008D6863"/>
    <w:rsid w:val="00991A57"/>
    <w:rsid w:val="009B6954"/>
    <w:rsid w:val="009F6DDB"/>
    <w:rsid w:val="00A609A0"/>
    <w:rsid w:val="00B86B75"/>
    <w:rsid w:val="00BC48D5"/>
    <w:rsid w:val="00C36279"/>
    <w:rsid w:val="00E315A3"/>
    <w:rsid w:val="00FB59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39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B5911"/>
    <w:pPr>
      <w:spacing w:before="180" w:after="180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FB5911"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B5911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B591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B5911"/>
    <w:pPr>
      <w:spacing w:before="180" w:after="180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FB5911"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B5911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B591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31C0B60D.dotm</Template>
  <TotalTime>11</TotalTime>
  <Pages>8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rpart.rmd</vt:lpstr>
    </vt:vector>
  </TitlesOfParts>
  <Company>the Timber Post</Company>
  <LinksUpToDate>false</LinksUpToDate>
  <CharactersWithSpaces>7732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rpart.rmd</dc:title>
  <dc:creator>Amy Cook</dc:creator>
  <cp:lastModifiedBy>Amy Cook</cp:lastModifiedBy>
  <cp:revision>7</cp:revision>
  <dcterms:created xsi:type="dcterms:W3CDTF">2016-12-01T02:08:00Z</dcterms:created>
  <dcterms:modified xsi:type="dcterms:W3CDTF">2016-12-02T04:13:00Z</dcterms:modified>
</cp:coreProperties>
</file>